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6403" w14:textId="77777777" w:rsidR="007706C9" w:rsidRPr="0097550C" w:rsidRDefault="00AE57B7" w:rsidP="004A7A9A">
      <w:pPr>
        <w:pStyle w:val="Heading2NoNumber"/>
        <w:ind w:left="0"/>
      </w:pPr>
      <w:bookmarkStart w:id="0" w:name="_Toc501975153"/>
      <w:bookmarkStart w:id="1" w:name="_Toc508812952"/>
      <w:bookmarkStart w:id="2" w:name="_Toc511216301"/>
      <w:bookmarkStart w:id="3" w:name="_GoBack"/>
      <w:bookmarkEnd w:id="3"/>
      <w:r>
        <w:t>Technical Note</w:t>
      </w:r>
      <w:bookmarkEnd w:id="0"/>
      <w:bookmarkEnd w:id="1"/>
      <w:bookmarkEnd w:id="2"/>
    </w:p>
    <w:tbl>
      <w:tblPr>
        <w:tblpPr w:leftFromText="180" w:rightFromText="180" w:vertAnchor="page" w:horzAnchor="margin" w:tblpY="4861"/>
        <w:tblW w:w="8495" w:type="dxa"/>
        <w:tblBorders>
          <w:top w:val="single" w:sz="4" w:space="0" w:color="324592"/>
          <w:left w:val="single" w:sz="4" w:space="0" w:color="324592"/>
          <w:bottom w:val="single" w:sz="4" w:space="0" w:color="324592"/>
          <w:right w:val="single" w:sz="4" w:space="0" w:color="324592"/>
          <w:insideH w:val="single" w:sz="4" w:space="0" w:color="324592"/>
          <w:insideV w:val="single" w:sz="4" w:space="0" w:color="324592"/>
        </w:tblBorders>
        <w:tblLook w:val="0000" w:firstRow="0" w:lastRow="0" w:firstColumn="0" w:lastColumn="0" w:noHBand="0" w:noVBand="0"/>
      </w:tblPr>
      <w:tblGrid>
        <w:gridCol w:w="2892"/>
        <w:gridCol w:w="5603"/>
      </w:tblGrid>
      <w:tr w:rsidR="00EF162D" w14:paraId="2FF967DC" w14:textId="77777777" w:rsidTr="00EF162D">
        <w:tc>
          <w:tcPr>
            <w:tcW w:w="2892" w:type="dxa"/>
            <w:shd w:val="clear" w:color="auto" w:fill="E5E8F7"/>
          </w:tcPr>
          <w:p w14:paraId="2F80BED4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Product</w:t>
            </w:r>
          </w:p>
        </w:tc>
        <w:tc>
          <w:tcPr>
            <w:tcW w:w="5603" w:type="dxa"/>
          </w:tcPr>
          <w:p w14:paraId="792588AE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3D Printer 1800</w:t>
            </w:r>
          </w:p>
        </w:tc>
      </w:tr>
      <w:tr w:rsidR="00EF162D" w14:paraId="5E948387" w14:textId="77777777" w:rsidTr="00EF162D">
        <w:tc>
          <w:tcPr>
            <w:tcW w:w="2892" w:type="dxa"/>
            <w:shd w:val="clear" w:color="auto" w:fill="E5E8F7"/>
          </w:tcPr>
          <w:p w14:paraId="0E122516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bookmarkStart w:id="4" w:name="_Hlk511217374"/>
            <w:r>
              <w:t>A</w:t>
            </w:r>
            <w:r w:rsidRPr="00E7454D">
              <w:t xml:space="preserve">/N # </w:t>
            </w:r>
          </w:p>
        </w:tc>
        <w:tc>
          <w:tcPr>
            <w:tcW w:w="5603" w:type="dxa"/>
          </w:tcPr>
          <w:p w14:paraId="69257F60" w14:textId="6F1BE912" w:rsidR="00EF162D" w:rsidRPr="00E7454D" w:rsidRDefault="00C8449B" w:rsidP="00EF162D">
            <w:pPr>
              <w:pStyle w:val="a3"/>
              <w:framePr w:hSpace="0" w:wrap="auto" w:vAnchor="margin" w:hAnchor="text" w:yAlign="inline"/>
            </w:pPr>
            <w:r>
              <w:t>TN-07-0</w:t>
            </w:r>
            <w:r w:rsidR="00C97F73">
              <w:t>40</w:t>
            </w:r>
            <w:r w:rsidR="000D7D8E">
              <w:t xml:space="preserve"> </w:t>
            </w:r>
          </w:p>
        </w:tc>
      </w:tr>
      <w:tr w:rsidR="00EF162D" w14:paraId="3A2CD31A" w14:textId="77777777" w:rsidTr="00EF162D">
        <w:tc>
          <w:tcPr>
            <w:tcW w:w="2892" w:type="dxa"/>
            <w:shd w:val="clear" w:color="auto" w:fill="E5E8F7"/>
          </w:tcPr>
          <w:p w14:paraId="0286C357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Subject</w:t>
            </w:r>
          </w:p>
        </w:tc>
        <w:tc>
          <w:tcPr>
            <w:tcW w:w="5603" w:type="dxa"/>
          </w:tcPr>
          <w:p w14:paraId="0700864C" w14:textId="00957336" w:rsidR="00EF162D" w:rsidRDefault="00A8798A" w:rsidP="00EF162D">
            <w:pPr>
              <w:pStyle w:val="a3"/>
              <w:framePr w:hSpace="0" w:wrap="auto" w:vAnchor="margin" w:hAnchor="text" w:yAlign="inline"/>
            </w:pPr>
            <w:r>
              <w:t xml:space="preserve">UV </w:t>
            </w:r>
            <w:bookmarkStart w:id="5" w:name="_Hlk511217432"/>
            <w:r>
              <w:t>lamps</w:t>
            </w:r>
            <w:r w:rsidR="00C97F73">
              <w:t xml:space="preserve"> intensity power</w:t>
            </w:r>
            <w:r>
              <w:t xml:space="preserve"> </w:t>
            </w:r>
            <w:r w:rsidR="00C97F73">
              <w:t>diagnose</w:t>
            </w:r>
            <w:bookmarkEnd w:id="5"/>
          </w:p>
        </w:tc>
      </w:tr>
      <w:bookmarkEnd w:id="4"/>
      <w:tr w:rsidR="00EF162D" w14:paraId="058DF632" w14:textId="77777777" w:rsidTr="00EF162D">
        <w:tc>
          <w:tcPr>
            <w:tcW w:w="2892" w:type="dxa"/>
            <w:shd w:val="clear" w:color="auto" w:fill="E5E8F7"/>
          </w:tcPr>
          <w:p w14:paraId="64AB4D79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No. Pages</w:t>
            </w:r>
          </w:p>
        </w:tc>
        <w:tc>
          <w:tcPr>
            <w:tcW w:w="5603" w:type="dxa"/>
          </w:tcPr>
          <w:p w14:paraId="1AC7FEFD" w14:textId="62ACB703" w:rsidR="00EF162D" w:rsidRPr="00E7454D" w:rsidRDefault="00A8798A" w:rsidP="00EF162D">
            <w:pPr>
              <w:pStyle w:val="a3"/>
              <w:framePr w:hSpace="0" w:wrap="auto" w:vAnchor="margin" w:hAnchor="text" w:yAlign="inline"/>
            </w:pPr>
            <w:r>
              <w:t>5</w:t>
            </w:r>
          </w:p>
        </w:tc>
      </w:tr>
      <w:tr w:rsidR="00EF162D" w14:paraId="1603A76E" w14:textId="77777777" w:rsidTr="00EF162D">
        <w:tc>
          <w:tcPr>
            <w:tcW w:w="2892" w:type="dxa"/>
            <w:shd w:val="clear" w:color="auto" w:fill="E5E8F7"/>
          </w:tcPr>
          <w:p w14:paraId="322A9E2D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Refer to T/N #</w:t>
            </w:r>
          </w:p>
        </w:tc>
        <w:tc>
          <w:tcPr>
            <w:tcW w:w="5603" w:type="dxa"/>
          </w:tcPr>
          <w:p w14:paraId="2802FF2A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</w:p>
        </w:tc>
      </w:tr>
      <w:tr w:rsidR="00EF162D" w14:paraId="333613AF" w14:textId="77777777" w:rsidTr="00EF162D">
        <w:tc>
          <w:tcPr>
            <w:tcW w:w="2892" w:type="dxa"/>
            <w:shd w:val="clear" w:color="auto" w:fill="E5E8F7"/>
          </w:tcPr>
          <w:p w14:paraId="253AF124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Written by</w:t>
            </w:r>
          </w:p>
        </w:tc>
        <w:tc>
          <w:tcPr>
            <w:tcW w:w="5603" w:type="dxa"/>
          </w:tcPr>
          <w:p w14:paraId="6141C52C" w14:textId="48BC918D" w:rsidR="00EF162D" w:rsidRDefault="00A8798A" w:rsidP="00EF162D">
            <w:pPr>
              <w:pStyle w:val="a3"/>
              <w:framePr w:hSpace="0" w:wrap="auto" w:vAnchor="margin" w:hAnchor="text" w:yAlign="inline"/>
            </w:pPr>
            <w:r>
              <w:t>Ido Ami</w:t>
            </w:r>
          </w:p>
        </w:tc>
      </w:tr>
      <w:tr w:rsidR="00EF162D" w14:paraId="266B9F58" w14:textId="77777777" w:rsidTr="00EF162D">
        <w:tc>
          <w:tcPr>
            <w:tcW w:w="2892" w:type="dxa"/>
            <w:shd w:val="clear" w:color="auto" w:fill="E5E8F7"/>
          </w:tcPr>
          <w:p w14:paraId="3C9DED3A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Approved by</w:t>
            </w:r>
          </w:p>
        </w:tc>
        <w:tc>
          <w:tcPr>
            <w:tcW w:w="5603" w:type="dxa"/>
          </w:tcPr>
          <w:p w14:paraId="11A29CF2" w14:textId="77777777" w:rsidR="00EF162D" w:rsidRDefault="00EF162D" w:rsidP="00EF162D">
            <w:pPr>
              <w:pStyle w:val="a3"/>
              <w:framePr w:hSpace="0" w:wrap="auto" w:vAnchor="margin" w:hAnchor="text" w:yAlign="inline"/>
            </w:pPr>
          </w:p>
        </w:tc>
      </w:tr>
      <w:tr w:rsidR="00EF162D" w14:paraId="5740A19A" w14:textId="77777777" w:rsidTr="00EF162D">
        <w:tc>
          <w:tcPr>
            <w:tcW w:w="2892" w:type="dxa"/>
            <w:shd w:val="clear" w:color="auto" w:fill="E5E8F7"/>
          </w:tcPr>
          <w:p w14:paraId="09CCCBFD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Edited by</w:t>
            </w:r>
          </w:p>
        </w:tc>
        <w:tc>
          <w:tcPr>
            <w:tcW w:w="5603" w:type="dxa"/>
          </w:tcPr>
          <w:p w14:paraId="10BA544C" w14:textId="77777777" w:rsidR="00EF162D" w:rsidRDefault="00EF162D" w:rsidP="00EF162D">
            <w:pPr>
              <w:pStyle w:val="a3"/>
              <w:framePr w:hSpace="0" w:wrap="auto" w:vAnchor="margin" w:hAnchor="text" w:yAlign="inline"/>
            </w:pPr>
          </w:p>
        </w:tc>
      </w:tr>
      <w:tr w:rsidR="00EF162D" w14:paraId="7DAAB4AB" w14:textId="77777777" w:rsidTr="00EF162D">
        <w:tc>
          <w:tcPr>
            <w:tcW w:w="2892" w:type="dxa"/>
            <w:shd w:val="clear" w:color="auto" w:fill="E5E8F7"/>
          </w:tcPr>
          <w:p w14:paraId="65848169" w14:textId="77777777" w:rsidR="00EF162D" w:rsidRPr="00E7454D" w:rsidRDefault="00EF162D" w:rsidP="00EF162D">
            <w:pPr>
              <w:pStyle w:val="a3"/>
              <w:framePr w:hSpace="0" w:wrap="auto" w:vAnchor="margin" w:hAnchor="text" w:yAlign="inline"/>
            </w:pPr>
            <w:r w:rsidRPr="00E7454D">
              <w:t>Date</w:t>
            </w:r>
          </w:p>
        </w:tc>
        <w:tc>
          <w:tcPr>
            <w:tcW w:w="5603" w:type="dxa"/>
          </w:tcPr>
          <w:p w14:paraId="27658BA3" w14:textId="51383C32" w:rsidR="00EF162D" w:rsidRDefault="00A8798A" w:rsidP="00EF162D">
            <w:pPr>
              <w:pStyle w:val="a3"/>
              <w:framePr w:hSpace="0" w:wrap="auto" w:vAnchor="margin" w:hAnchor="text" w:yAlign="inline"/>
            </w:pPr>
            <w:r>
              <w:t>4.11</w:t>
            </w:r>
            <w:r w:rsidR="000D7D8E">
              <w:t>.2018</w:t>
            </w:r>
          </w:p>
        </w:tc>
      </w:tr>
    </w:tbl>
    <w:p w14:paraId="18E1F6C4" w14:textId="77777777" w:rsidR="007706C9" w:rsidRDefault="00B93DD9" w:rsidP="007706C9">
      <w:pPr>
        <w:tabs>
          <w:tab w:val="left" w:pos="2364"/>
          <w:tab w:val="left" w:pos="2975"/>
        </w:tabs>
        <w:spacing w:before="400"/>
        <w:ind w:left="0"/>
        <w:rPr>
          <w:color w:val="2F5496" w:themeColor="accent1" w:themeShade="BF"/>
          <w:sz w:val="40"/>
          <w:szCs w:val="40"/>
        </w:rPr>
      </w:pPr>
      <w:r>
        <w:rPr>
          <w:rFonts w:ascii="Futura Md BT" w:hAnsi="Futura Md BT"/>
          <w:noProof/>
          <w:spacing w:val="40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8B28F3" wp14:editId="5CAEA64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390941" cy="10048"/>
                <wp:effectExtent l="0" t="76200" r="57785" b="1047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0941" cy="10048"/>
                        </a:xfrm>
                        <a:prstGeom prst="line">
                          <a:avLst/>
                        </a:prstGeom>
                        <a:noFill/>
                        <a:ln w="177800">
                          <a:solidFill>
                            <a:srgbClr val="3245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43C09" id="Straight Connector 3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5pt" to="424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" strokecolor="#324592" strokeweight="14pt">
                <w10:wrap anchorx="margin"/>
              </v:line>
            </w:pict>
          </mc:Fallback>
        </mc:AlternateContent>
      </w:r>
    </w:p>
    <w:p w14:paraId="2FC46D62" w14:textId="77777777" w:rsidR="007706C9" w:rsidRDefault="007706C9" w:rsidP="007706C9">
      <w:pPr>
        <w:spacing w:before="400"/>
        <w:ind w:left="0"/>
        <w:rPr>
          <w:color w:val="2F5496" w:themeColor="accent1" w:themeShade="BF"/>
          <w:sz w:val="40"/>
          <w:szCs w:val="40"/>
        </w:rPr>
      </w:pPr>
    </w:p>
    <w:p w14:paraId="1DA51A93" w14:textId="77777777" w:rsidR="004A7A9A" w:rsidRDefault="004A7A9A" w:rsidP="00E7454D">
      <w:pPr>
        <w:ind w:left="0"/>
      </w:pPr>
    </w:p>
    <w:p w14:paraId="61F9484D" w14:textId="77777777" w:rsidR="00850F5A" w:rsidRDefault="00850F5A">
      <w:pPr>
        <w:spacing w:before="0" w:after="160"/>
        <w:ind w:left="0"/>
      </w:pPr>
    </w:p>
    <w:p w14:paraId="33579614" w14:textId="77777777" w:rsidR="00850F5A" w:rsidRDefault="00850F5A">
      <w:pPr>
        <w:spacing w:before="0" w:after="160"/>
        <w:ind w:left="0"/>
      </w:pPr>
    </w:p>
    <w:p w14:paraId="42254A84" w14:textId="77777777" w:rsidR="00850F5A" w:rsidRDefault="00850F5A">
      <w:pPr>
        <w:spacing w:before="0" w:after="160"/>
        <w:ind w:left="0"/>
      </w:pPr>
    </w:p>
    <w:p w14:paraId="2BA88E35" w14:textId="77777777" w:rsidR="00850F5A" w:rsidRDefault="00850F5A">
      <w:pPr>
        <w:spacing w:before="0" w:after="160"/>
        <w:ind w:left="0"/>
      </w:pPr>
    </w:p>
    <w:p w14:paraId="7C646270" w14:textId="77777777" w:rsidR="00850F5A" w:rsidRDefault="00850F5A">
      <w:pPr>
        <w:spacing w:before="0" w:after="160"/>
        <w:ind w:left="0"/>
      </w:pPr>
    </w:p>
    <w:p w14:paraId="32216510" w14:textId="77777777" w:rsidR="00850F5A" w:rsidRDefault="00850F5A">
      <w:pPr>
        <w:spacing w:before="0" w:after="160"/>
        <w:ind w:left="0"/>
      </w:pPr>
    </w:p>
    <w:p w14:paraId="462EF2C0" w14:textId="77777777" w:rsidR="00850F5A" w:rsidRDefault="00850F5A">
      <w:pPr>
        <w:spacing w:before="0" w:after="160"/>
        <w:ind w:left="0"/>
      </w:pPr>
    </w:p>
    <w:p w14:paraId="122384B9" w14:textId="77777777" w:rsidR="00850F5A" w:rsidRDefault="00850F5A">
      <w:pPr>
        <w:spacing w:before="0" w:after="160"/>
        <w:ind w:left="0"/>
      </w:pPr>
    </w:p>
    <w:p w14:paraId="77A75FEE" w14:textId="77777777" w:rsidR="00850F5A" w:rsidRDefault="00850F5A">
      <w:pPr>
        <w:spacing w:before="0" w:after="160"/>
        <w:ind w:left="0"/>
      </w:pPr>
    </w:p>
    <w:p w14:paraId="6B182C89" w14:textId="77777777" w:rsidR="00480286" w:rsidRDefault="00480286" w:rsidP="00480286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0"/>
          <w:szCs w:val="20"/>
        </w:rPr>
        <w:t>MASSIVit</w:t>
      </w:r>
      <w:proofErr w:type="spellEnd"/>
      <w:r>
        <w:rPr>
          <w:color w:val="auto"/>
          <w:sz w:val="20"/>
          <w:szCs w:val="20"/>
        </w:rPr>
        <w:t xml:space="preserve"> Website: </w:t>
      </w:r>
      <w:r>
        <w:rPr>
          <w:color w:val="auto"/>
          <w:sz w:val="22"/>
          <w:szCs w:val="22"/>
        </w:rPr>
        <w:t xml:space="preserve">http://massivit3d.com </w:t>
      </w:r>
    </w:p>
    <w:p w14:paraId="1971865F" w14:textId="77777777" w:rsidR="00480286" w:rsidRDefault="00480286" w:rsidP="00480286">
      <w:pPr>
        <w:spacing w:before="0" w:after="160"/>
        <w:ind w:left="0"/>
      </w:pPr>
      <w:r>
        <w:rPr>
          <w:szCs w:val="20"/>
        </w:rPr>
        <w:t xml:space="preserve">Customer support: </w:t>
      </w:r>
      <w:r>
        <w:rPr>
          <w:sz w:val="22"/>
        </w:rPr>
        <w:t>support@massivit.com</w:t>
      </w:r>
    </w:p>
    <w:p w14:paraId="333CB511" w14:textId="77777777" w:rsidR="00850F5A" w:rsidRDefault="00850F5A">
      <w:pPr>
        <w:spacing w:before="0" w:after="160"/>
        <w:ind w:left="0"/>
      </w:pPr>
    </w:p>
    <w:p w14:paraId="3AFB1CC0" w14:textId="77777777" w:rsidR="001259A9" w:rsidRDefault="001259A9">
      <w:pPr>
        <w:spacing w:before="0" w:after="160"/>
        <w:ind w:left="0"/>
      </w:pPr>
    </w:p>
    <w:p w14:paraId="4E8AC7D8" w14:textId="77777777" w:rsidR="001259A9" w:rsidRDefault="001259A9">
      <w:pPr>
        <w:spacing w:before="0" w:after="160"/>
        <w:ind w:left="0"/>
      </w:pPr>
    </w:p>
    <w:p w14:paraId="3D2177FE" w14:textId="77777777" w:rsidR="004B5E49" w:rsidRDefault="004B5E49">
      <w:pPr>
        <w:spacing w:before="0" w:after="160"/>
        <w:ind w:left="0"/>
      </w:pPr>
    </w:p>
    <w:p w14:paraId="480532E6" w14:textId="77777777" w:rsidR="00E55566" w:rsidRDefault="00E55566">
      <w:pPr>
        <w:spacing w:before="0" w:after="160"/>
        <w:ind w:left="0"/>
      </w:pPr>
    </w:p>
    <w:p w14:paraId="0A7E836A" w14:textId="77777777" w:rsidR="00E55566" w:rsidRDefault="00E55566">
      <w:pPr>
        <w:spacing w:before="0" w:after="160"/>
        <w:ind w:left="0"/>
      </w:pPr>
    </w:p>
    <w:p w14:paraId="32843587" w14:textId="77777777" w:rsidR="004B5E49" w:rsidRDefault="004B5E49">
      <w:pPr>
        <w:spacing w:before="0" w:after="160"/>
        <w:ind w:left="0"/>
      </w:pPr>
    </w:p>
    <w:p w14:paraId="7196B3A2" w14:textId="77777777" w:rsidR="00480286" w:rsidRDefault="00480286">
      <w:pPr>
        <w:spacing w:before="0" w:after="160"/>
        <w:ind w:left="0"/>
      </w:pPr>
      <w:r>
        <w:br w:type="page"/>
      </w:r>
    </w:p>
    <w:p w14:paraId="3D765480" w14:textId="77777777" w:rsidR="00480286" w:rsidRDefault="00480286">
      <w:pPr>
        <w:spacing w:before="0" w:after="160"/>
        <w:ind w:left="0"/>
      </w:pPr>
    </w:p>
    <w:sdt>
      <w:sdtPr>
        <w:rPr>
          <w:rFonts w:ascii="Century Gothic" w:eastAsiaTheme="minorHAnsi" w:hAnsi="Century Gothic" w:cstheme="minorBidi"/>
          <w:color w:val="auto"/>
          <w:sz w:val="18"/>
          <w:szCs w:val="22"/>
          <w:lang w:bidi="he-IL"/>
        </w:rPr>
        <w:id w:val="1292626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9475B5" w14:textId="77777777" w:rsidR="00480286" w:rsidRDefault="00D3115D">
          <w:pPr>
            <w:pStyle w:val="TOCHeading"/>
          </w:pPr>
          <w:r w:rsidRPr="00D3115D">
            <w:t xml:space="preserve">Table of </w:t>
          </w:r>
          <w:r w:rsidR="00480286">
            <w:t>Contents</w:t>
          </w:r>
        </w:p>
        <w:p w14:paraId="6575FDB3" w14:textId="5C70C76B" w:rsidR="00A8798A" w:rsidRDefault="00480286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16301" w:history="1">
            <w:r w:rsidR="00A8798A" w:rsidRPr="00856119">
              <w:rPr>
                <w:rStyle w:val="Hyperlink"/>
              </w:rPr>
              <w:t>Technical Note</w:t>
            </w:r>
            <w:r w:rsidR="00A8798A">
              <w:rPr>
                <w:webHidden/>
              </w:rPr>
              <w:tab/>
            </w:r>
            <w:r w:rsidR="00A8798A">
              <w:rPr>
                <w:webHidden/>
              </w:rPr>
              <w:fldChar w:fldCharType="begin"/>
            </w:r>
            <w:r w:rsidR="00A8798A">
              <w:rPr>
                <w:webHidden/>
              </w:rPr>
              <w:instrText xml:space="preserve"> PAGEREF _Toc511216301 \h </w:instrText>
            </w:r>
            <w:r w:rsidR="00A8798A">
              <w:rPr>
                <w:webHidden/>
              </w:rPr>
            </w:r>
            <w:r w:rsidR="00A8798A">
              <w:rPr>
                <w:webHidden/>
              </w:rPr>
              <w:fldChar w:fldCharType="separate"/>
            </w:r>
            <w:r w:rsidR="00A8798A">
              <w:rPr>
                <w:webHidden/>
              </w:rPr>
              <w:t>1</w:t>
            </w:r>
            <w:r w:rsidR="00A8798A">
              <w:rPr>
                <w:webHidden/>
              </w:rPr>
              <w:fldChar w:fldCharType="end"/>
            </w:r>
          </w:hyperlink>
        </w:p>
        <w:p w14:paraId="7A92A227" w14:textId="52500FDE" w:rsidR="00A8798A" w:rsidRDefault="008A353A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216302" w:history="1">
            <w:r w:rsidR="00A8798A" w:rsidRPr="00856119">
              <w:rPr>
                <w:rStyle w:val="Hyperlink"/>
                <w:noProof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A8798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798A" w:rsidRPr="00856119">
              <w:rPr>
                <w:rStyle w:val="Hyperlink"/>
                <w:noProof/>
                <w:lang w:bidi="ar-SA"/>
              </w:rPr>
              <w:t>Intro</w:t>
            </w:r>
            <w:r w:rsidR="00A8798A">
              <w:rPr>
                <w:noProof/>
                <w:webHidden/>
              </w:rPr>
              <w:tab/>
            </w:r>
            <w:r w:rsidR="00A8798A">
              <w:rPr>
                <w:noProof/>
                <w:webHidden/>
              </w:rPr>
              <w:fldChar w:fldCharType="begin"/>
            </w:r>
            <w:r w:rsidR="00A8798A">
              <w:rPr>
                <w:noProof/>
                <w:webHidden/>
              </w:rPr>
              <w:instrText xml:space="preserve"> PAGEREF _Toc511216302 \h </w:instrText>
            </w:r>
            <w:r w:rsidR="00A8798A">
              <w:rPr>
                <w:noProof/>
                <w:webHidden/>
              </w:rPr>
            </w:r>
            <w:r w:rsidR="00A8798A">
              <w:rPr>
                <w:noProof/>
                <w:webHidden/>
              </w:rPr>
              <w:fldChar w:fldCharType="separate"/>
            </w:r>
            <w:r w:rsidR="00A8798A">
              <w:rPr>
                <w:noProof/>
                <w:webHidden/>
              </w:rPr>
              <w:t>3</w:t>
            </w:r>
            <w:r w:rsidR="00A8798A">
              <w:rPr>
                <w:noProof/>
                <w:webHidden/>
              </w:rPr>
              <w:fldChar w:fldCharType="end"/>
            </w:r>
          </w:hyperlink>
        </w:p>
        <w:p w14:paraId="6663A21C" w14:textId="29DEAAC6" w:rsidR="00A8798A" w:rsidRDefault="008A353A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216303" w:history="1">
            <w:r w:rsidR="00A8798A" w:rsidRPr="00856119">
              <w:rPr>
                <w:rStyle w:val="Hyperlink"/>
                <w:noProof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8798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798A" w:rsidRPr="00856119">
              <w:rPr>
                <w:rStyle w:val="Hyperlink"/>
                <w:noProof/>
                <w:lang w:bidi="ar-SA"/>
              </w:rPr>
              <w:t>Technical note description</w:t>
            </w:r>
            <w:r w:rsidR="00A8798A">
              <w:rPr>
                <w:noProof/>
                <w:webHidden/>
              </w:rPr>
              <w:tab/>
            </w:r>
            <w:r w:rsidR="00A8798A">
              <w:rPr>
                <w:noProof/>
                <w:webHidden/>
              </w:rPr>
              <w:fldChar w:fldCharType="begin"/>
            </w:r>
            <w:r w:rsidR="00A8798A">
              <w:rPr>
                <w:noProof/>
                <w:webHidden/>
              </w:rPr>
              <w:instrText xml:space="preserve"> PAGEREF _Toc511216303 \h </w:instrText>
            </w:r>
            <w:r w:rsidR="00A8798A">
              <w:rPr>
                <w:noProof/>
                <w:webHidden/>
              </w:rPr>
            </w:r>
            <w:r w:rsidR="00A8798A">
              <w:rPr>
                <w:noProof/>
                <w:webHidden/>
              </w:rPr>
              <w:fldChar w:fldCharType="separate"/>
            </w:r>
            <w:r w:rsidR="00A8798A">
              <w:rPr>
                <w:noProof/>
                <w:webHidden/>
              </w:rPr>
              <w:t>3</w:t>
            </w:r>
            <w:r w:rsidR="00A8798A">
              <w:rPr>
                <w:noProof/>
                <w:webHidden/>
              </w:rPr>
              <w:fldChar w:fldCharType="end"/>
            </w:r>
          </w:hyperlink>
        </w:p>
        <w:p w14:paraId="174EF466" w14:textId="051E4DAF" w:rsidR="00A8798A" w:rsidRDefault="008A353A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216304" w:history="1">
            <w:r w:rsidR="00A8798A" w:rsidRPr="00856119">
              <w:rPr>
                <w:rStyle w:val="Hyperlink"/>
                <w:noProof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8798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798A" w:rsidRPr="00856119">
              <w:rPr>
                <w:rStyle w:val="Hyperlink"/>
                <w:noProof/>
                <w:lang w:bidi="ar-SA"/>
              </w:rPr>
              <w:t>Tools</w:t>
            </w:r>
            <w:r w:rsidR="00A8798A">
              <w:rPr>
                <w:noProof/>
                <w:webHidden/>
              </w:rPr>
              <w:tab/>
            </w:r>
            <w:r w:rsidR="00A8798A">
              <w:rPr>
                <w:noProof/>
                <w:webHidden/>
              </w:rPr>
              <w:fldChar w:fldCharType="begin"/>
            </w:r>
            <w:r w:rsidR="00A8798A">
              <w:rPr>
                <w:noProof/>
                <w:webHidden/>
              </w:rPr>
              <w:instrText xml:space="preserve"> PAGEREF _Toc511216304 \h </w:instrText>
            </w:r>
            <w:r w:rsidR="00A8798A">
              <w:rPr>
                <w:noProof/>
                <w:webHidden/>
              </w:rPr>
            </w:r>
            <w:r w:rsidR="00A8798A">
              <w:rPr>
                <w:noProof/>
                <w:webHidden/>
              </w:rPr>
              <w:fldChar w:fldCharType="separate"/>
            </w:r>
            <w:r w:rsidR="00A8798A">
              <w:rPr>
                <w:noProof/>
                <w:webHidden/>
              </w:rPr>
              <w:t>3</w:t>
            </w:r>
            <w:r w:rsidR="00A8798A">
              <w:rPr>
                <w:noProof/>
                <w:webHidden/>
              </w:rPr>
              <w:fldChar w:fldCharType="end"/>
            </w:r>
          </w:hyperlink>
        </w:p>
        <w:p w14:paraId="4B02B9EE" w14:textId="66C37E69" w:rsidR="00A8798A" w:rsidRDefault="008A353A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216305" w:history="1">
            <w:r w:rsidR="00A8798A" w:rsidRPr="00856119">
              <w:rPr>
                <w:rStyle w:val="Hyperlink"/>
                <w:noProof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A8798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798A" w:rsidRPr="00856119">
              <w:rPr>
                <w:rStyle w:val="Hyperlink"/>
                <w:noProof/>
                <w:lang w:bidi="ar-SA"/>
              </w:rPr>
              <w:t>Estimated time</w:t>
            </w:r>
            <w:r w:rsidR="00A8798A">
              <w:rPr>
                <w:noProof/>
                <w:webHidden/>
              </w:rPr>
              <w:tab/>
            </w:r>
            <w:r w:rsidR="00A8798A">
              <w:rPr>
                <w:noProof/>
                <w:webHidden/>
              </w:rPr>
              <w:fldChar w:fldCharType="begin"/>
            </w:r>
            <w:r w:rsidR="00A8798A">
              <w:rPr>
                <w:noProof/>
                <w:webHidden/>
              </w:rPr>
              <w:instrText xml:space="preserve"> PAGEREF _Toc511216305 \h </w:instrText>
            </w:r>
            <w:r w:rsidR="00A8798A">
              <w:rPr>
                <w:noProof/>
                <w:webHidden/>
              </w:rPr>
            </w:r>
            <w:r w:rsidR="00A8798A">
              <w:rPr>
                <w:noProof/>
                <w:webHidden/>
              </w:rPr>
              <w:fldChar w:fldCharType="separate"/>
            </w:r>
            <w:r w:rsidR="00A8798A">
              <w:rPr>
                <w:noProof/>
                <w:webHidden/>
              </w:rPr>
              <w:t>3</w:t>
            </w:r>
            <w:r w:rsidR="00A8798A">
              <w:rPr>
                <w:noProof/>
                <w:webHidden/>
              </w:rPr>
              <w:fldChar w:fldCharType="end"/>
            </w:r>
          </w:hyperlink>
        </w:p>
        <w:p w14:paraId="42A3C73D" w14:textId="5389270C" w:rsidR="00A8798A" w:rsidRDefault="008A353A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216306" w:history="1">
            <w:r w:rsidR="00A8798A" w:rsidRPr="00856119">
              <w:rPr>
                <w:rStyle w:val="Hyperlink"/>
                <w:noProof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A8798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798A" w:rsidRPr="00856119">
              <w:rPr>
                <w:rStyle w:val="Hyperlink"/>
                <w:noProof/>
                <w:spacing w:val="11"/>
                <w:lang w:bidi="ar-SA"/>
              </w:rPr>
              <w:t>Prer</w:t>
            </w:r>
            <w:r w:rsidR="00A8798A" w:rsidRPr="00856119">
              <w:rPr>
                <w:rStyle w:val="Hyperlink"/>
                <w:noProof/>
                <w:spacing w:val="7"/>
                <w:lang w:bidi="ar-SA"/>
              </w:rPr>
              <w:t>eq</w:t>
            </w:r>
            <w:r w:rsidR="00A8798A" w:rsidRPr="00856119">
              <w:rPr>
                <w:rStyle w:val="Hyperlink"/>
                <w:noProof/>
                <w:lang w:bidi="ar-SA"/>
              </w:rPr>
              <w:t>uisites</w:t>
            </w:r>
            <w:r w:rsidR="00A8798A">
              <w:rPr>
                <w:noProof/>
                <w:webHidden/>
              </w:rPr>
              <w:tab/>
            </w:r>
            <w:r w:rsidR="00A8798A">
              <w:rPr>
                <w:noProof/>
                <w:webHidden/>
              </w:rPr>
              <w:fldChar w:fldCharType="begin"/>
            </w:r>
            <w:r w:rsidR="00A8798A">
              <w:rPr>
                <w:noProof/>
                <w:webHidden/>
              </w:rPr>
              <w:instrText xml:space="preserve"> PAGEREF _Toc511216306 \h </w:instrText>
            </w:r>
            <w:r w:rsidR="00A8798A">
              <w:rPr>
                <w:noProof/>
                <w:webHidden/>
              </w:rPr>
            </w:r>
            <w:r w:rsidR="00A8798A">
              <w:rPr>
                <w:noProof/>
                <w:webHidden/>
              </w:rPr>
              <w:fldChar w:fldCharType="separate"/>
            </w:r>
            <w:r w:rsidR="00A8798A">
              <w:rPr>
                <w:noProof/>
                <w:webHidden/>
              </w:rPr>
              <w:t>3</w:t>
            </w:r>
            <w:r w:rsidR="00A8798A">
              <w:rPr>
                <w:noProof/>
                <w:webHidden/>
              </w:rPr>
              <w:fldChar w:fldCharType="end"/>
            </w:r>
          </w:hyperlink>
        </w:p>
        <w:p w14:paraId="201F3898" w14:textId="3D13DBA7" w:rsidR="00A8798A" w:rsidRDefault="008A353A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216307" w:history="1">
            <w:r w:rsidR="00A8798A" w:rsidRPr="00856119">
              <w:rPr>
                <w:rStyle w:val="Hyperlink"/>
                <w:noProof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A8798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8798A" w:rsidRPr="00856119">
              <w:rPr>
                <w:rStyle w:val="Hyperlink"/>
                <w:noProof/>
                <w:lang w:bidi="ar-SA"/>
              </w:rPr>
              <w:t>Installation procedure</w:t>
            </w:r>
            <w:r w:rsidR="00A8798A">
              <w:rPr>
                <w:noProof/>
                <w:webHidden/>
              </w:rPr>
              <w:tab/>
            </w:r>
            <w:r w:rsidR="00A8798A">
              <w:rPr>
                <w:noProof/>
                <w:webHidden/>
              </w:rPr>
              <w:fldChar w:fldCharType="begin"/>
            </w:r>
            <w:r w:rsidR="00A8798A">
              <w:rPr>
                <w:noProof/>
                <w:webHidden/>
              </w:rPr>
              <w:instrText xml:space="preserve"> PAGEREF _Toc511216307 \h </w:instrText>
            </w:r>
            <w:r w:rsidR="00A8798A">
              <w:rPr>
                <w:noProof/>
                <w:webHidden/>
              </w:rPr>
            </w:r>
            <w:r w:rsidR="00A8798A">
              <w:rPr>
                <w:noProof/>
                <w:webHidden/>
              </w:rPr>
              <w:fldChar w:fldCharType="separate"/>
            </w:r>
            <w:r w:rsidR="00A8798A">
              <w:rPr>
                <w:noProof/>
                <w:webHidden/>
              </w:rPr>
              <w:t>4</w:t>
            </w:r>
            <w:r w:rsidR="00A8798A">
              <w:rPr>
                <w:noProof/>
                <w:webHidden/>
              </w:rPr>
              <w:fldChar w:fldCharType="end"/>
            </w:r>
          </w:hyperlink>
        </w:p>
        <w:p w14:paraId="68CAD2FE" w14:textId="5E840ACA" w:rsidR="00A8798A" w:rsidRDefault="008A353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1216308" w:history="1">
            <w:r w:rsidR="00A8798A" w:rsidRPr="00856119">
              <w:rPr>
                <w:rStyle w:val="Hyperlink"/>
                <w:noProof/>
                <w:lang w:bidi="ar-S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A8798A">
              <w:rPr>
                <w:noProof/>
                <w:webHidden/>
              </w:rPr>
              <w:tab/>
            </w:r>
            <w:r w:rsidR="00A8798A">
              <w:rPr>
                <w:noProof/>
                <w:webHidden/>
              </w:rPr>
              <w:fldChar w:fldCharType="begin"/>
            </w:r>
            <w:r w:rsidR="00A8798A">
              <w:rPr>
                <w:noProof/>
                <w:webHidden/>
              </w:rPr>
              <w:instrText xml:space="preserve"> PAGEREF _Toc511216308 \h </w:instrText>
            </w:r>
            <w:r w:rsidR="00A8798A">
              <w:rPr>
                <w:noProof/>
                <w:webHidden/>
              </w:rPr>
            </w:r>
            <w:r w:rsidR="00A8798A">
              <w:rPr>
                <w:noProof/>
                <w:webHidden/>
              </w:rPr>
              <w:fldChar w:fldCharType="separate"/>
            </w:r>
            <w:r w:rsidR="00A8798A">
              <w:rPr>
                <w:noProof/>
                <w:webHidden/>
              </w:rPr>
              <w:t>5</w:t>
            </w:r>
            <w:r w:rsidR="00A8798A">
              <w:rPr>
                <w:noProof/>
                <w:webHidden/>
              </w:rPr>
              <w:fldChar w:fldCharType="end"/>
            </w:r>
          </w:hyperlink>
        </w:p>
        <w:p w14:paraId="658F7278" w14:textId="52AA2C65" w:rsidR="00E30B8C" w:rsidRDefault="00480286" w:rsidP="00044D8C">
          <w:r>
            <w:rPr>
              <w:b/>
              <w:bCs/>
              <w:noProof/>
            </w:rPr>
            <w:fldChar w:fldCharType="end"/>
          </w:r>
        </w:p>
      </w:sdtContent>
    </w:sdt>
    <w:p w14:paraId="4B274EA5" w14:textId="77777777" w:rsidR="000D7D8E" w:rsidRDefault="000D7D8E" w:rsidP="00044D8C">
      <w:pPr>
        <w:spacing w:before="0" w:after="160"/>
        <w:ind w:left="0"/>
      </w:pPr>
    </w:p>
    <w:p w14:paraId="3E00DCBE" w14:textId="77777777" w:rsidR="00D3115D" w:rsidRDefault="00D3115D" w:rsidP="00044D8C">
      <w:pPr>
        <w:spacing w:before="0" w:after="160"/>
        <w:ind w:left="0"/>
      </w:pPr>
    </w:p>
    <w:p w14:paraId="422145D5" w14:textId="77777777" w:rsidR="00D3115D" w:rsidRPr="00D3115D" w:rsidRDefault="00D3115D" w:rsidP="00044D8C">
      <w:pPr>
        <w:spacing w:before="0" w:after="160"/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SA"/>
        </w:rPr>
      </w:pPr>
      <w:r w:rsidRPr="00D311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SA"/>
        </w:rPr>
        <w:t xml:space="preserve">Table of Figures </w:t>
      </w:r>
    </w:p>
    <w:p w14:paraId="59BCB8CC" w14:textId="03A06386" w:rsidR="00A8798A" w:rsidRDefault="00D3115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1216464" w:history="1">
        <w:r w:rsidR="00A8798A" w:rsidRPr="0098374A">
          <w:rPr>
            <w:rStyle w:val="Hyperlink"/>
            <w:noProof/>
          </w:rPr>
          <w:t>Figure 1:</w:t>
        </w:r>
        <w:r w:rsidR="00DE230F">
          <w:rPr>
            <w:rStyle w:val="Hyperlink"/>
            <w:noProof/>
          </w:rPr>
          <w:t xml:space="preserve"> M</w:t>
        </w:r>
        <w:r w:rsidR="00A8798A" w:rsidRPr="0098374A">
          <w:rPr>
            <w:rStyle w:val="Hyperlink"/>
            <w:noProof/>
          </w:rPr>
          <w:t>odifying sensor position</w:t>
        </w:r>
        <w:r w:rsidR="00A8798A">
          <w:rPr>
            <w:noProof/>
            <w:webHidden/>
          </w:rPr>
          <w:tab/>
        </w:r>
        <w:r w:rsidR="00A8798A">
          <w:rPr>
            <w:noProof/>
            <w:webHidden/>
          </w:rPr>
          <w:fldChar w:fldCharType="begin"/>
        </w:r>
        <w:r w:rsidR="00A8798A">
          <w:rPr>
            <w:noProof/>
            <w:webHidden/>
          </w:rPr>
          <w:instrText xml:space="preserve"> PAGEREF _Toc511216464 \h </w:instrText>
        </w:r>
        <w:r w:rsidR="00A8798A">
          <w:rPr>
            <w:noProof/>
            <w:webHidden/>
          </w:rPr>
        </w:r>
        <w:r w:rsidR="00A8798A">
          <w:rPr>
            <w:noProof/>
            <w:webHidden/>
          </w:rPr>
          <w:fldChar w:fldCharType="separate"/>
        </w:r>
        <w:r w:rsidR="00A8798A">
          <w:rPr>
            <w:noProof/>
            <w:webHidden/>
          </w:rPr>
          <w:t>3</w:t>
        </w:r>
        <w:r w:rsidR="00A8798A">
          <w:rPr>
            <w:noProof/>
            <w:webHidden/>
          </w:rPr>
          <w:fldChar w:fldCharType="end"/>
        </w:r>
      </w:hyperlink>
    </w:p>
    <w:p w14:paraId="380A55A2" w14:textId="086CF5E9" w:rsidR="00A8798A" w:rsidRDefault="008A353A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11216465" w:history="1">
        <w:r w:rsidR="00A8798A" w:rsidRPr="0098374A">
          <w:rPr>
            <w:rStyle w:val="Hyperlink"/>
            <w:noProof/>
          </w:rPr>
          <w:t>Figure 2</w:t>
        </w:r>
        <w:r w:rsidR="00DE230F">
          <w:rPr>
            <w:rStyle w:val="Hyperlink"/>
            <w:noProof/>
          </w:rPr>
          <w:t>: L</w:t>
        </w:r>
        <w:r w:rsidR="00A8798A" w:rsidRPr="0098374A">
          <w:rPr>
            <w:rStyle w:val="Hyperlink"/>
            <w:noProof/>
          </w:rPr>
          <w:t>aunching the troubleshooting SW</w:t>
        </w:r>
        <w:r w:rsidR="00A8798A">
          <w:rPr>
            <w:noProof/>
            <w:webHidden/>
          </w:rPr>
          <w:tab/>
        </w:r>
        <w:r w:rsidR="00A8798A">
          <w:rPr>
            <w:noProof/>
            <w:webHidden/>
          </w:rPr>
          <w:fldChar w:fldCharType="begin"/>
        </w:r>
        <w:r w:rsidR="00A8798A">
          <w:rPr>
            <w:noProof/>
            <w:webHidden/>
          </w:rPr>
          <w:instrText xml:space="preserve"> PAGEREF _Toc511216465 \h </w:instrText>
        </w:r>
        <w:r w:rsidR="00A8798A">
          <w:rPr>
            <w:noProof/>
            <w:webHidden/>
          </w:rPr>
        </w:r>
        <w:r w:rsidR="00A8798A">
          <w:rPr>
            <w:noProof/>
            <w:webHidden/>
          </w:rPr>
          <w:fldChar w:fldCharType="separate"/>
        </w:r>
        <w:r w:rsidR="00A8798A">
          <w:rPr>
            <w:noProof/>
            <w:webHidden/>
          </w:rPr>
          <w:t>4</w:t>
        </w:r>
        <w:r w:rsidR="00A8798A">
          <w:rPr>
            <w:noProof/>
            <w:webHidden/>
          </w:rPr>
          <w:fldChar w:fldCharType="end"/>
        </w:r>
      </w:hyperlink>
    </w:p>
    <w:p w14:paraId="0992409D" w14:textId="767AA299" w:rsidR="00D3115D" w:rsidRDefault="00D3115D" w:rsidP="00044D8C">
      <w:pPr>
        <w:spacing w:before="0" w:after="160"/>
        <w:ind w:left="0"/>
      </w:pPr>
      <w:r>
        <w:fldChar w:fldCharType="end"/>
      </w:r>
    </w:p>
    <w:p w14:paraId="4AC586CC" w14:textId="77777777" w:rsidR="00D3115D" w:rsidRDefault="00D3115D" w:rsidP="00044D8C">
      <w:pPr>
        <w:spacing w:before="0" w:after="160"/>
        <w:ind w:left="0"/>
      </w:pPr>
    </w:p>
    <w:p w14:paraId="16D1300E" w14:textId="77777777" w:rsidR="00D3115D" w:rsidRDefault="00D3115D" w:rsidP="00044D8C">
      <w:pPr>
        <w:spacing w:before="0" w:after="160"/>
        <w:ind w:left="0"/>
      </w:pPr>
    </w:p>
    <w:p w14:paraId="722D4ACC" w14:textId="77777777" w:rsidR="00D3115D" w:rsidRDefault="00D3115D" w:rsidP="00044D8C">
      <w:pPr>
        <w:spacing w:before="0" w:after="160"/>
        <w:ind w:left="0"/>
      </w:pPr>
    </w:p>
    <w:p w14:paraId="4E9B5969" w14:textId="77777777" w:rsidR="00D3115D" w:rsidRDefault="00D3115D" w:rsidP="00044D8C">
      <w:pPr>
        <w:spacing w:before="0" w:after="160"/>
        <w:ind w:left="0"/>
      </w:pPr>
    </w:p>
    <w:p w14:paraId="38C2012A" w14:textId="77777777" w:rsidR="00D3115D" w:rsidRDefault="00D3115D" w:rsidP="00044D8C">
      <w:pPr>
        <w:spacing w:before="0" w:after="160"/>
        <w:ind w:left="0"/>
      </w:pPr>
    </w:p>
    <w:p w14:paraId="05B370F1" w14:textId="7D575B24" w:rsidR="00D3115D" w:rsidRDefault="00D3115D" w:rsidP="00044D8C">
      <w:pPr>
        <w:spacing w:before="0" w:after="160"/>
        <w:ind w:left="0"/>
      </w:pPr>
    </w:p>
    <w:p w14:paraId="1B507841" w14:textId="792218F8" w:rsidR="00A8798A" w:rsidRDefault="00A8798A" w:rsidP="00044D8C">
      <w:pPr>
        <w:spacing w:before="0" w:after="160"/>
        <w:ind w:left="0"/>
      </w:pPr>
    </w:p>
    <w:p w14:paraId="2C24ED9D" w14:textId="77777777" w:rsidR="00A8798A" w:rsidRDefault="00A8798A" w:rsidP="00044D8C">
      <w:pPr>
        <w:spacing w:before="0" w:after="160"/>
        <w:ind w:left="0"/>
      </w:pPr>
    </w:p>
    <w:p w14:paraId="5000885E" w14:textId="77777777" w:rsidR="00D3115D" w:rsidRDefault="00D3115D" w:rsidP="00044D8C">
      <w:pPr>
        <w:spacing w:before="0" w:after="160"/>
        <w:ind w:left="0"/>
      </w:pPr>
    </w:p>
    <w:p w14:paraId="3F7C6E8B" w14:textId="77777777" w:rsidR="00D3115D" w:rsidRDefault="00D3115D" w:rsidP="00044D8C">
      <w:pPr>
        <w:spacing w:before="0" w:after="160"/>
        <w:ind w:left="0"/>
      </w:pPr>
    </w:p>
    <w:p w14:paraId="23A98FA8" w14:textId="77777777" w:rsidR="000D7D8E" w:rsidRDefault="000D7D8E" w:rsidP="000D7D8E">
      <w:pPr>
        <w:pStyle w:val="a0"/>
      </w:pPr>
      <w:bookmarkStart w:id="6" w:name="_Toc511216302"/>
      <w:r>
        <w:lastRenderedPageBreak/>
        <w:t>Intro</w:t>
      </w:r>
      <w:bookmarkEnd w:id="6"/>
      <w:r w:rsidR="002B2C96">
        <w:rPr>
          <w:rFonts w:hint="cs"/>
          <w:rtl/>
          <w:lang w:bidi="he-IL"/>
        </w:rPr>
        <w:t xml:space="preserve">  </w:t>
      </w:r>
    </w:p>
    <w:p w14:paraId="3AF8EC9C" w14:textId="77777777" w:rsidR="000D7D8E" w:rsidRDefault="000D7D8E" w:rsidP="000D7D8E">
      <w:pPr>
        <w:pStyle w:val="a1"/>
      </w:pPr>
      <w:bookmarkStart w:id="7" w:name="_Toc511216303"/>
      <w:r w:rsidRPr="00F16B89">
        <w:t xml:space="preserve">Technical </w:t>
      </w:r>
      <w:r>
        <w:t>n</w:t>
      </w:r>
      <w:r w:rsidRPr="00F16B89">
        <w:t xml:space="preserve">ote </w:t>
      </w:r>
      <w:r>
        <w:t>d</w:t>
      </w:r>
      <w:r w:rsidRPr="00F16B89">
        <w:t>escription</w:t>
      </w:r>
      <w:bookmarkEnd w:id="7"/>
    </w:p>
    <w:p w14:paraId="7D7C2950" w14:textId="234C1A75" w:rsidR="000D7D8E" w:rsidRDefault="000D7D8E" w:rsidP="00E2040D">
      <w:pPr>
        <w:pStyle w:val="normal1"/>
      </w:pPr>
      <w:r>
        <w:rPr>
          <w:lang w:bidi="ar-SA"/>
        </w:rPr>
        <w:t xml:space="preserve">This document </w:t>
      </w:r>
      <w:r w:rsidR="00072AAF">
        <w:rPr>
          <w:lang w:bidi="ar-SA"/>
        </w:rPr>
        <w:t>describes</w:t>
      </w:r>
      <w:r>
        <w:rPr>
          <w:lang w:bidi="ar-SA"/>
        </w:rPr>
        <w:t xml:space="preserve"> in detail how to </w:t>
      </w:r>
      <w:r w:rsidR="00552080">
        <w:t>exam the UV lamps</w:t>
      </w:r>
      <w:r w:rsidR="00E2040D">
        <w:t xml:space="preserve"> in </w:t>
      </w:r>
      <w:r w:rsidR="00DA20D6">
        <w:t>a case</w:t>
      </w:r>
      <w:r w:rsidR="00E2040D">
        <w:t xml:space="preserve"> of curing problems</w:t>
      </w:r>
      <w:r w:rsidR="00DA20D6">
        <w:t>.</w:t>
      </w:r>
      <w:r w:rsidR="00E2040D">
        <w:t xml:space="preserve"> </w:t>
      </w:r>
      <w:r w:rsidR="00DA20D6">
        <w:t>basically,</w:t>
      </w:r>
      <w:r w:rsidR="00E2040D">
        <w:t xml:space="preserve"> the </w:t>
      </w:r>
      <w:r w:rsidR="00DA20D6">
        <w:t>process mapping</w:t>
      </w:r>
      <w:r w:rsidR="00E2040D">
        <w:t xml:space="preserve"> a </w:t>
      </w:r>
      <w:r w:rsidR="00DA20D6">
        <w:t>s</w:t>
      </w:r>
      <w:r w:rsidR="00E2040D">
        <w:t xml:space="preserve">mall </w:t>
      </w:r>
      <w:r w:rsidR="00DA20D6">
        <w:t xml:space="preserve">rectangle </w:t>
      </w:r>
      <w:r w:rsidR="00E2040D">
        <w:t>ar</w:t>
      </w:r>
      <w:r w:rsidR="009046DF">
        <w:t>e</w:t>
      </w:r>
      <w:r w:rsidR="00E2040D">
        <w:t xml:space="preserve">a by </w:t>
      </w:r>
      <w:r w:rsidR="00DA20D6">
        <w:t>moving</w:t>
      </w:r>
      <w:r w:rsidR="00E2040D">
        <w:t xml:space="preserve"> </w:t>
      </w:r>
      <w:r w:rsidR="00DA20D6">
        <w:t xml:space="preserve">the print head line by line and collect power spots which measured </w:t>
      </w:r>
      <w:r w:rsidR="008115E7">
        <w:t xml:space="preserve">by a </w:t>
      </w:r>
      <w:r w:rsidR="00DA20D6">
        <w:t xml:space="preserve">UV sensor. In the end of the process a matrix excel file would be export, this file should be exam by an authorized engineer. </w:t>
      </w:r>
    </w:p>
    <w:p w14:paraId="0626C75C" w14:textId="58B867D1" w:rsidR="00DA20D6" w:rsidRDefault="00DA20D6" w:rsidP="00DA20D6">
      <w:pPr>
        <w:pStyle w:val="a1"/>
      </w:pPr>
      <w:bookmarkStart w:id="8" w:name="_Toc511216304"/>
      <w:r>
        <w:t>Tools</w:t>
      </w:r>
      <w:bookmarkEnd w:id="8"/>
      <w:r>
        <w:t xml:space="preserve"> </w:t>
      </w:r>
    </w:p>
    <w:p w14:paraId="35739E2F" w14:textId="5A318CA3" w:rsidR="00DA20D6" w:rsidRDefault="00DA20D6" w:rsidP="005D1F88">
      <w:pPr>
        <w:pStyle w:val="Style5"/>
        <w:rPr>
          <w:lang w:bidi="ar-SA"/>
        </w:rPr>
      </w:pPr>
      <w:r>
        <w:rPr>
          <w:lang w:bidi="ar-SA"/>
        </w:rPr>
        <w:t xml:space="preserve">UV sensor </w:t>
      </w:r>
    </w:p>
    <w:p w14:paraId="39ED3A95" w14:textId="4ABF7647" w:rsidR="00DA20D6" w:rsidRDefault="00DA20D6" w:rsidP="005D1F88">
      <w:pPr>
        <w:pStyle w:val="Style5"/>
      </w:pPr>
      <w:r>
        <w:rPr>
          <w:lang w:bidi="ar-SA"/>
        </w:rPr>
        <w:t xml:space="preserve">Ventilate </w:t>
      </w:r>
      <w:r w:rsidR="008115E7">
        <w:t xml:space="preserve">sensor </w:t>
      </w:r>
    </w:p>
    <w:p w14:paraId="1442AE36" w14:textId="675EE815" w:rsidR="008115E7" w:rsidRDefault="00266438" w:rsidP="005D1F88">
      <w:pPr>
        <w:pStyle w:val="Style5"/>
      </w:pPr>
      <w:r>
        <w:t>Troubleshooting</w:t>
      </w:r>
      <w:r w:rsidR="008115E7">
        <w:t xml:space="preserve"> software </w:t>
      </w:r>
    </w:p>
    <w:p w14:paraId="6A63E8A4" w14:textId="77777777" w:rsidR="00266438" w:rsidRDefault="00266438" w:rsidP="00266438">
      <w:pPr>
        <w:pStyle w:val="a1"/>
      </w:pPr>
      <w:bookmarkStart w:id="9" w:name="_Toc511216305"/>
      <w:r>
        <w:t>Estimated time</w:t>
      </w:r>
      <w:bookmarkEnd w:id="9"/>
      <w:r>
        <w:t xml:space="preserve"> </w:t>
      </w:r>
    </w:p>
    <w:p w14:paraId="597B4DC8" w14:textId="6B2BFE0E" w:rsidR="00266438" w:rsidRPr="00DA20D6" w:rsidRDefault="00266438" w:rsidP="00266438">
      <w:pPr>
        <w:pStyle w:val="normal1"/>
        <w:rPr>
          <w:lang w:bidi="ar-SA"/>
        </w:rPr>
      </w:pPr>
      <w:r>
        <w:rPr>
          <w:lang w:bidi="ar-SA"/>
        </w:rPr>
        <w:t>Two hours.</w:t>
      </w:r>
    </w:p>
    <w:p w14:paraId="1F49E111" w14:textId="77777777" w:rsidR="000D7D8E" w:rsidRPr="00F16B89" w:rsidRDefault="000D7D8E" w:rsidP="000D7D8E">
      <w:pPr>
        <w:pStyle w:val="a1"/>
      </w:pPr>
      <w:bookmarkStart w:id="10" w:name="_Toc511216306"/>
      <w:r w:rsidRPr="00F16B89">
        <w:rPr>
          <w:spacing w:val="11"/>
        </w:rPr>
        <w:t>Prer</w:t>
      </w:r>
      <w:r w:rsidRPr="00F16B89">
        <w:rPr>
          <w:spacing w:val="7"/>
        </w:rPr>
        <w:t>eq</w:t>
      </w:r>
      <w:r>
        <w:t>uisites</w:t>
      </w:r>
      <w:bookmarkEnd w:id="10"/>
    </w:p>
    <w:p w14:paraId="4973FE41" w14:textId="00754BDF" w:rsidR="00241C8C" w:rsidRDefault="008115E7" w:rsidP="000F6CEB">
      <w:pPr>
        <w:pStyle w:val="normal1"/>
        <w:numPr>
          <w:ilvl w:val="0"/>
          <w:numId w:val="11"/>
        </w:numPr>
      </w:pPr>
      <w:r w:rsidRPr="00266438">
        <w:t>Connect the VU sensor to the computer.</w:t>
      </w:r>
    </w:p>
    <w:p w14:paraId="2EEC6AFA" w14:textId="0A53264B" w:rsidR="00A8798A" w:rsidRPr="00266438" w:rsidRDefault="003869C8" w:rsidP="000F6CEB">
      <w:pPr>
        <w:pStyle w:val="normal1"/>
        <w:numPr>
          <w:ilvl w:val="0"/>
          <w:numId w:val="11"/>
        </w:numPr>
      </w:pPr>
      <w:r>
        <w:t>T</w:t>
      </w:r>
      <w:r w:rsidR="00A8798A">
        <w:t>o assure spaced ar</w:t>
      </w:r>
      <w:r>
        <w:t>e</w:t>
      </w:r>
      <w:r w:rsidR="00A8798A">
        <w:t xml:space="preserve">a for movements locate the print head far away from the edges (at least 40cm from the x and Y limit </w:t>
      </w:r>
      <w:r w:rsidR="00496E46">
        <w:t>switches)</w:t>
      </w:r>
    </w:p>
    <w:p w14:paraId="37BB233B" w14:textId="77777777" w:rsidR="008115E7" w:rsidRPr="00266438" w:rsidRDefault="008115E7" w:rsidP="000F6CEB">
      <w:pPr>
        <w:pStyle w:val="normal1"/>
        <w:numPr>
          <w:ilvl w:val="0"/>
          <w:numId w:val="11"/>
        </w:numPr>
      </w:pPr>
      <w:r w:rsidRPr="00266438">
        <w:t>Modify the high of the table so it would be 1mm high between the sensor and the nozzle tip edge.</w:t>
      </w:r>
    </w:p>
    <w:p w14:paraId="4386A161" w14:textId="5AE192CA" w:rsidR="008115E7" w:rsidRPr="00266438" w:rsidRDefault="008B52FE" w:rsidP="000F6CEB">
      <w:pPr>
        <w:pStyle w:val="normal1"/>
        <w:numPr>
          <w:ilvl w:val="0"/>
          <w:numId w:val="11"/>
        </w:numPr>
      </w:pPr>
      <w:r w:rsidRPr="00266438">
        <w:t>Open the do</w:t>
      </w:r>
      <w:r w:rsidR="00266438" w:rsidRPr="00266438">
        <w:t>o</w:t>
      </w:r>
      <w:r w:rsidRPr="00266438">
        <w:t xml:space="preserve">rs and </w:t>
      </w:r>
      <w:r w:rsidR="00266438" w:rsidRPr="00266438">
        <w:t>cent</w:t>
      </w:r>
      <w:r w:rsidR="00EC49C8">
        <w:t xml:space="preserve">er </w:t>
      </w:r>
      <w:r w:rsidR="00266438" w:rsidRPr="00266438">
        <w:t>the sensor</w:t>
      </w:r>
      <w:r w:rsidR="00433B22">
        <w:t xml:space="preserve"> </w:t>
      </w:r>
      <w:r w:rsidR="008940CE">
        <w:t>below the nuzzle</w:t>
      </w:r>
      <w:r w:rsidR="00266438" w:rsidRPr="00266438">
        <w:t xml:space="preserve">. </w:t>
      </w:r>
    </w:p>
    <w:p w14:paraId="271394B8" w14:textId="32BDBBB1" w:rsidR="00266438" w:rsidRPr="00266438" w:rsidRDefault="00266438" w:rsidP="000F6CEB">
      <w:pPr>
        <w:pStyle w:val="normal1"/>
        <w:numPr>
          <w:ilvl w:val="0"/>
          <w:numId w:val="11"/>
        </w:numPr>
      </w:pPr>
      <w:r w:rsidRPr="00266438">
        <w:t>Locate the ventilator in 30mm distance</w:t>
      </w:r>
      <w:r w:rsidR="00884DD3">
        <w:t>, assure the air flow across the sensor</w:t>
      </w:r>
      <w:r w:rsidR="008940CE">
        <w:t>.</w:t>
      </w:r>
    </w:p>
    <w:p w14:paraId="00DA1286" w14:textId="77777777" w:rsidR="00416E00" w:rsidRDefault="00266438" w:rsidP="00884DD3">
      <w:pPr>
        <w:pStyle w:val="Style5"/>
        <w:keepNext/>
        <w:numPr>
          <w:ilvl w:val="0"/>
          <w:numId w:val="0"/>
        </w:numPr>
        <w:ind w:left="648"/>
      </w:pPr>
      <w:r>
        <w:rPr>
          <w:noProof/>
        </w:rPr>
        <w:drawing>
          <wp:inline distT="0" distB="0" distL="0" distR="0" wp14:anchorId="787B684F" wp14:editId="2F4F6CCD">
            <wp:extent cx="3609975" cy="20120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148" cy="20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1D12" w14:textId="2FBF655B" w:rsidR="00266438" w:rsidRDefault="00416E00" w:rsidP="00884DD3">
      <w:pPr>
        <w:pStyle w:val="Caption"/>
        <w:ind w:left="648"/>
      </w:pPr>
      <w:bookmarkStart w:id="11" w:name="_Toc511216464"/>
      <w:r>
        <w:t xml:space="preserve">Figure </w:t>
      </w:r>
      <w:r w:rsidR="008A353A">
        <w:rPr>
          <w:noProof/>
        </w:rPr>
        <w:fldChar w:fldCharType="begin"/>
      </w:r>
      <w:r w:rsidR="008A353A">
        <w:rPr>
          <w:noProof/>
        </w:rPr>
        <w:instrText xml:space="preserve"> SEQ Figure \* ARABIC </w:instrText>
      </w:r>
      <w:r w:rsidR="008A353A">
        <w:rPr>
          <w:noProof/>
        </w:rPr>
        <w:fldChar w:fldCharType="separate"/>
      </w:r>
      <w:r w:rsidR="00884DD3">
        <w:rPr>
          <w:noProof/>
        </w:rPr>
        <w:t>1</w:t>
      </w:r>
      <w:r w:rsidR="008A353A">
        <w:rPr>
          <w:noProof/>
        </w:rPr>
        <w:fldChar w:fldCharType="end"/>
      </w:r>
      <w:r>
        <w:t xml:space="preserve"> :modifying sensor position</w:t>
      </w:r>
      <w:bookmarkEnd w:id="11"/>
    </w:p>
    <w:p w14:paraId="1CE841BB" w14:textId="66C2B570" w:rsidR="00241C8C" w:rsidRDefault="00884DD3" w:rsidP="00884DD3">
      <w:pPr>
        <w:pStyle w:val="a0"/>
      </w:pPr>
      <w:bookmarkStart w:id="12" w:name="_Toc511216307"/>
      <w:r>
        <w:lastRenderedPageBreak/>
        <w:t>Installation procedure</w:t>
      </w:r>
      <w:bookmarkEnd w:id="12"/>
    </w:p>
    <w:p w14:paraId="152E591D" w14:textId="615353A1" w:rsidR="00241C8C" w:rsidRDefault="00266438" w:rsidP="000F6CEB">
      <w:pPr>
        <w:pStyle w:val="normal1"/>
        <w:numPr>
          <w:ilvl w:val="0"/>
          <w:numId w:val="10"/>
        </w:numPr>
      </w:pPr>
      <w:r>
        <w:t xml:space="preserve">Assure the sensor driver </w:t>
      </w:r>
      <w:r w:rsidR="00884DD3">
        <w:t>already</w:t>
      </w:r>
      <w:r>
        <w:t xml:space="preserve"> been </w:t>
      </w:r>
      <w:r w:rsidR="00A8798A">
        <w:t>install, if</w:t>
      </w:r>
      <w:r>
        <w:t xml:space="preserve"> not</w:t>
      </w:r>
      <w:r w:rsidR="00416E00">
        <w:t>, install</w:t>
      </w:r>
      <w:r>
        <w:t xml:space="preserve"> i</w:t>
      </w:r>
      <w:r w:rsidR="00416E00">
        <w:t>t</w:t>
      </w:r>
      <w:r>
        <w:t xml:space="preserve"> </w:t>
      </w:r>
      <w:r w:rsidR="00416E00">
        <w:t>from</w:t>
      </w:r>
      <w:r>
        <w:t xml:space="preserve"> the </w:t>
      </w:r>
      <w:r w:rsidR="00416E00">
        <w:t>flash</w:t>
      </w:r>
      <w:r>
        <w:t xml:space="preserve"> card </w:t>
      </w:r>
      <w:r w:rsidR="00416E00">
        <w:t xml:space="preserve">under the folder rs232 -&gt; </w:t>
      </w:r>
      <w:r w:rsidR="00416E00" w:rsidRPr="00416E00">
        <w:t>PL-2303 Driver Installer</w:t>
      </w:r>
      <w:r w:rsidR="00416E00">
        <w:t>.</w:t>
      </w:r>
    </w:p>
    <w:p w14:paraId="3E554333" w14:textId="66E5297B" w:rsidR="00416E00" w:rsidRDefault="00416E00" w:rsidP="000F6CEB">
      <w:pPr>
        <w:pStyle w:val="normal1"/>
        <w:numPr>
          <w:ilvl w:val="0"/>
          <w:numId w:val="10"/>
        </w:numPr>
      </w:pPr>
      <w:r>
        <w:t>Lunch the</w:t>
      </w:r>
      <w:r w:rsidRPr="00416E00">
        <w:t xml:space="preserve"> </w:t>
      </w:r>
      <w:proofErr w:type="spellStart"/>
      <w:r w:rsidRPr="00416E00">
        <w:t>MassivitTroubleshootingTool</w:t>
      </w:r>
      <w:proofErr w:type="spellEnd"/>
      <w:r>
        <w:t xml:space="preserve"> software </w:t>
      </w:r>
      <w:r w:rsidR="00A8798A">
        <w:t xml:space="preserve">which located under </w:t>
      </w:r>
      <w:r w:rsidR="00A8798A" w:rsidRPr="00A8798A">
        <w:t>E:\ArduinoUno4</w:t>
      </w:r>
    </w:p>
    <w:p w14:paraId="1A680338" w14:textId="55CB5F46" w:rsidR="00884DD3" w:rsidRDefault="00416E00" w:rsidP="000F6CEB">
      <w:pPr>
        <w:pStyle w:val="normal1"/>
        <w:numPr>
          <w:ilvl w:val="0"/>
          <w:numId w:val="10"/>
        </w:numPr>
      </w:pPr>
      <w:r>
        <w:t>On select text pick the “</w:t>
      </w:r>
      <w:proofErr w:type="spellStart"/>
      <w:r>
        <w:t>UVtest</w:t>
      </w:r>
      <w:proofErr w:type="spellEnd"/>
      <w:r>
        <w:t>”</w:t>
      </w:r>
      <w:r w:rsidR="00884DD3">
        <w:t xml:space="preserve"> tab.</w:t>
      </w:r>
    </w:p>
    <w:p w14:paraId="7612E654" w14:textId="02E88AFD" w:rsidR="00A8798A" w:rsidRDefault="00A8798A" w:rsidP="000F6CEB">
      <w:pPr>
        <w:pStyle w:val="Style5"/>
        <w:numPr>
          <w:ilvl w:val="0"/>
          <w:numId w:val="10"/>
        </w:numPr>
      </w:pPr>
      <w:r>
        <w:t>Then run the test by clicking “start test “</w:t>
      </w:r>
      <w:r w:rsidR="0054327C">
        <w:t>.</w:t>
      </w:r>
    </w:p>
    <w:p w14:paraId="6E776A42" w14:textId="763460A2" w:rsidR="00DB31F8" w:rsidRDefault="00DB31F8" w:rsidP="00DB31F8">
      <w:pPr>
        <w:pStyle w:val="Style5"/>
        <w:numPr>
          <w:ilvl w:val="0"/>
          <w:numId w:val="0"/>
        </w:numPr>
        <w:ind w:left="1080" w:hanging="360"/>
      </w:pPr>
    </w:p>
    <w:p w14:paraId="526C0E07" w14:textId="16630108" w:rsidR="00DB31F8" w:rsidRDefault="00DB31F8" w:rsidP="00DB31F8">
      <w:pPr>
        <w:pStyle w:val="Style5"/>
        <w:numPr>
          <w:ilvl w:val="0"/>
          <w:numId w:val="0"/>
        </w:numPr>
        <w:ind w:left="1080" w:hanging="360"/>
      </w:pPr>
    </w:p>
    <w:p w14:paraId="6F2B4541" w14:textId="77777777" w:rsidR="00DB31F8" w:rsidRDefault="00DB31F8" w:rsidP="00DB31F8">
      <w:pPr>
        <w:pStyle w:val="Style5"/>
        <w:numPr>
          <w:ilvl w:val="0"/>
          <w:numId w:val="0"/>
        </w:numPr>
        <w:ind w:left="1080" w:hanging="360"/>
      </w:pPr>
    </w:p>
    <w:p w14:paraId="0BC5DB42" w14:textId="77777777" w:rsidR="00884DD3" w:rsidRDefault="00416E00" w:rsidP="00884DD3">
      <w:pPr>
        <w:pStyle w:val="Style5"/>
        <w:keepNext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80E543" wp14:editId="055F327C">
            <wp:extent cx="4766245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413" cy="28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1B7A" w14:textId="6FC1AED7" w:rsidR="00416E00" w:rsidRDefault="00884DD3" w:rsidP="00884DD3">
      <w:pPr>
        <w:pStyle w:val="Caption"/>
        <w:ind w:left="720"/>
        <w:rPr>
          <w:noProof/>
        </w:rPr>
      </w:pPr>
      <w:bookmarkStart w:id="13" w:name="_Toc511216465"/>
      <w:r>
        <w:t xml:space="preserve">Figure </w:t>
      </w:r>
      <w:r w:rsidR="008A353A">
        <w:rPr>
          <w:noProof/>
        </w:rPr>
        <w:fldChar w:fldCharType="begin"/>
      </w:r>
      <w:r w:rsidR="008A353A">
        <w:rPr>
          <w:noProof/>
        </w:rPr>
        <w:instrText xml:space="preserve"> SEQ Figure \* ARABIC </w:instrText>
      </w:r>
      <w:r w:rsidR="008A353A">
        <w:rPr>
          <w:noProof/>
        </w:rPr>
        <w:fldChar w:fldCharType="separate"/>
      </w:r>
      <w:r>
        <w:rPr>
          <w:noProof/>
        </w:rPr>
        <w:t>2</w:t>
      </w:r>
      <w:r w:rsidR="008A353A">
        <w:rPr>
          <w:noProof/>
        </w:rPr>
        <w:fldChar w:fldCharType="end"/>
      </w:r>
      <w:r>
        <w:t xml:space="preserve"> launching the troubleshooting SW</w:t>
      </w:r>
      <w:bookmarkEnd w:id="13"/>
    </w:p>
    <w:p w14:paraId="489A6BD8" w14:textId="027E785F" w:rsidR="00416E00" w:rsidRDefault="00416E00" w:rsidP="00241C8C">
      <w:pPr>
        <w:pStyle w:val="Style5"/>
        <w:numPr>
          <w:ilvl w:val="0"/>
          <w:numId w:val="0"/>
        </w:numPr>
        <w:ind w:left="720"/>
      </w:pPr>
    </w:p>
    <w:p w14:paraId="48DC8178" w14:textId="4E5FB1D6" w:rsidR="00DB31F8" w:rsidRDefault="00DB31F8" w:rsidP="00241C8C">
      <w:pPr>
        <w:pStyle w:val="Style5"/>
        <w:numPr>
          <w:ilvl w:val="0"/>
          <w:numId w:val="0"/>
        </w:numPr>
        <w:ind w:left="720"/>
      </w:pPr>
    </w:p>
    <w:p w14:paraId="48363609" w14:textId="62C3C232" w:rsidR="00DB31F8" w:rsidRDefault="00DB31F8" w:rsidP="00241C8C">
      <w:pPr>
        <w:pStyle w:val="Style5"/>
        <w:numPr>
          <w:ilvl w:val="0"/>
          <w:numId w:val="0"/>
        </w:numPr>
        <w:ind w:left="720"/>
      </w:pPr>
    </w:p>
    <w:p w14:paraId="0AFDEA95" w14:textId="4A1D179E" w:rsidR="00DB31F8" w:rsidRDefault="00DB31F8" w:rsidP="00241C8C">
      <w:pPr>
        <w:pStyle w:val="Style5"/>
        <w:numPr>
          <w:ilvl w:val="0"/>
          <w:numId w:val="0"/>
        </w:numPr>
        <w:ind w:left="720"/>
      </w:pPr>
    </w:p>
    <w:p w14:paraId="591FD8CC" w14:textId="35CCE021" w:rsidR="00DB31F8" w:rsidRDefault="00DB31F8" w:rsidP="00241C8C">
      <w:pPr>
        <w:pStyle w:val="Style5"/>
        <w:numPr>
          <w:ilvl w:val="0"/>
          <w:numId w:val="0"/>
        </w:numPr>
        <w:ind w:left="720"/>
      </w:pPr>
    </w:p>
    <w:p w14:paraId="0FBF198C" w14:textId="3143D53F" w:rsidR="00DB31F8" w:rsidRDefault="00DB31F8" w:rsidP="00241C8C">
      <w:pPr>
        <w:pStyle w:val="Style5"/>
        <w:numPr>
          <w:ilvl w:val="0"/>
          <w:numId w:val="0"/>
        </w:numPr>
        <w:ind w:left="720"/>
      </w:pPr>
    </w:p>
    <w:p w14:paraId="12588D02" w14:textId="6A264543" w:rsidR="00DB31F8" w:rsidRDefault="00DB31F8" w:rsidP="00241C8C">
      <w:pPr>
        <w:pStyle w:val="Style5"/>
        <w:numPr>
          <w:ilvl w:val="0"/>
          <w:numId w:val="0"/>
        </w:numPr>
        <w:ind w:left="720"/>
      </w:pPr>
    </w:p>
    <w:p w14:paraId="593C1CBD" w14:textId="77777777" w:rsidR="00DB31F8" w:rsidRDefault="00DB31F8" w:rsidP="00241C8C">
      <w:pPr>
        <w:pStyle w:val="Style5"/>
        <w:numPr>
          <w:ilvl w:val="0"/>
          <w:numId w:val="0"/>
        </w:numPr>
        <w:ind w:left="720"/>
      </w:pPr>
    </w:p>
    <w:p w14:paraId="3AE8050C" w14:textId="5D2DFEF2" w:rsidR="00416E00" w:rsidRDefault="00416E00" w:rsidP="00241C8C">
      <w:pPr>
        <w:pStyle w:val="Style5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CFACD1B" wp14:editId="4DF7C12C">
            <wp:extent cx="4800600" cy="241876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800" cy="24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1F7F" w14:textId="619728DF" w:rsidR="00416E00" w:rsidRDefault="00416E00" w:rsidP="00241C8C">
      <w:pPr>
        <w:pStyle w:val="Style5"/>
        <w:numPr>
          <w:ilvl w:val="0"/>
          <w:numId w:val="0"/>
        </w:numPr>
        <w:ind w:left="720"/>
      </w:pPr>
    </w:p>
    <w:p w14:paraId="7F07D5C4" w14:textId="2BFE31D3" w:rsidR="00416E00" w:rsidRDefault="00416E00" w:rsidP="00241C8C">
      <w:pPr>
        <w:pStyle w:val="Style5"/>
        <w:numPr>
          <w:ilvl w:val="0"/>
          <w:numId w:val="0"/>
        </w:numPr>
        <w:ind w:left="720"/>
      </w:pPr>
      <w:r>
        <w:t xml:space="preserve">After one hour the data will </w:t>
      </w:r>
      <w:r w:rsidR="00DB31F8">
        <w:t>be saved</w:t>
      </w:r>
      <w:r>
        <w:t xml:space="preserve"> under </w:t>
      </w:r>
      <w:r w:rsidR="00A8798A" w:rsidRPr="00A8798A">
        <w:t>E:\ArduinoUno4\TestsResult</w:t>
      </w:r>
    </w:p>
    <w:p w14:paraId="6BA6D1C8" w14:textId="51CA2798" w:rsidR="00A8798A" w:rsidRDefault="00A8798A" w:rsidP="00241C8C">
      <w:pPr>
        <w:pStyle w:val="Style5"/>
        <w:numPr>
          <w:ilvl w:val="0"/>
          <w:numId w:val="0"/>
        </w:numPr>
        <w:ind w:left="720"/>
      </w:pPr>
      <w:r>
        <w:t>Send the file to Massivit</w:t>
      </w:r>
      <w:r w:rsidR="00DB31F8">
        <w:t>.</w:t>
      </w:r>
      <w:r>
        <w:t xml:space="preserve"> </w:t>
      </w:r>
    </w:p>
    <w:p w14:paraId="07EBB25D" w14:textId="77777777" w:rsidR="00416E00" w:rsidRDefault="00416E00" w:rsidP="00241C8C">
      <w:pPr>
        <w:pStyle w:val="Style5"/>
        <w:numPr>
          <w:ilvl w:val="0"/>
          <w:numId w:val="0"/>
        </w:numPr>
        <w:ind w:left="720"/>
      </w:pPr>
    </w:p>
    <w:sectPr w:rsidR="00416E00" w:rsidSect="001F38F3">
      <w:headerReference w:type="default" r:id="rId14"/>
      <w:footerReference w:type="default" r:id="rId15"/>
      <w:pgSz w:w="12240" w:h="15840"/>
      <w:pgMar w:top="1440" w:right="1440" w:bottom="1440" w:left="1440" w:header="187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47D9D" w14:textId="77777777" w:rsidR="000F6CEB" w:rsidRDefault="000F6CEB" w:rsidP="007706C9">
      <w:pPr>
        <w:spacing w:before="0" w:after="0" w:line="240" w:lineRule="auto"/>
      </w:pPr>
      <w:r>
        <w:separator/>
      </w:r>
    </w:p>
    <w:p w14:paraId="0CF3D68A" w14:textId="77777777" w:rsidR="000F6CEB" w:rsidRDefault="000F6CEB"/>
    <w:p w14:paraId="017A3232" w14:textId="77777777" w:rsidR="000F6CEB" w:rsidRDefault="000F6CEB" w:rsidP="00EF162D"/>
    <w:p w14:paraId="47E45545" w14:textId="77777777" w:rsidR="000F6CEB" w:rsidRDefault="000F6CEB" w:rsidP="00EF162D"/>
    <w:p w14:paraId="1DA81F3F" w14:textId="77777777" w:rsidR="000F6CEB" w:rsidRDefault="000F6CEB" w:rsidP="00EF162D"/>
    <w:p w14:paraId="55C37765" w14:textId="77777777" w:rsidR="000F6CEB" w:rsidRDefault="000F6CEB" w:rsidP="00EF162D"/>
  </w:endnote>
  <w:endnote w:type="continuationSeparator" w:id="0">
    <w:p w14:paraId="0DCFE280" w14:textId="77777777" w:rsidR="000F6CEB" w:rsidRDefault="000F6CEB" w:rsidP="007706C9">
      <w:pPr>
        <w:spacing w:before="0" w:after="0" w:line="240" w:lineRule="auto"/>
      </w:pPr>
      <w:r>
        <w:continuationSeparator/>
      </w:r>
    </w:p>
    <w:p w14:paraId="7B30F3CE" w14:textId="77777777" w:rsidR="000F6CEB" w:rsidRDefault="000F6CEB"/>
    <w:p w14:paraId="20062597" w14:textId="77777777" w:rsidR="000F6CEB" w:rsidRDefault="000F6CEB" w:rsidP="00EF162D"/>
    <w:p w14:paraId="26DCE028" w14:textId="77777777" w:rsidR="000F6CEB" w:rsidRDefault="000F6CEB" w:rsidP="00EF162D"/>
    <w:p w14:paraId="02903142" w14:textId="77777777" w:rsidR="000F6CEB" w:rsidRDefault="000F6CEB" w:rsidP="00EF162D"/>
    <w:p w14:paraId="70BE5278" w14:textId="77777777" w:rsidR="000F6CEB" w:rsidRDefault="000F6CEB" w:rsidP="00EF1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5241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9F357" w14:textId="77777777" w:rsidR="00E2040D" w:rsidRDefault="00E2040D" w:rsidP="004A7A9A">
        <w:pPr>
          <w:pStyle w:val="Footer"/>
          <w:ind w:left="0"/>
          <w:jc w:val="center"/>
        </w:pPr>
        <w:r w:rsidRPr="004A7A9A">
          <w:rPr>
            <w:b/>
            <w:bCs/>
            <w:color w:val="2F5496" w:themeColor="accent1" w:themeShade="BF"/>
            <w:sz w:val="22"/>
          </w:rPr>
          <w:fldChar w:fldCharType="begin"/>
        </w:r>
        <w:r w:rsidRPr="004A7A9A">
          <w:rPr>
            <w:b/>
            <w:bCs/>
            <w:color w:val="2F5496" w:themeColor="accent1" w:themeShade="BF"/>
            <w:sz w:val="22"/>
          </w:rPr>
          <w:instrText xml:space="preserve"> PAGE   \* MERGEFORMAT </w:instrText>
        </w:r>
        <w:r w:rsidRPr="004A7A9A">
          <w:rPr>
            <w:b/>
            <w:bCs/>
            <w:color w:val="2F5496" w:themeColor="accent1" w:themeShade="BF"/>
            <w:sz w:val="22"/>
          </w:rPr>
          <w:fldChar w:fldCharType="separate"/>
        </w:r>
        <w:r>
          <w:rPr>
            <w:b/>
            <w:bCs/>
            <w:noProof/>
            <w:color w:val="2F5496" w:themeColor="accent1" w:themeShade="BF"/>
            <w:sz w:val="22"/>
          </w:rPr>
          <w:t>1</w:t>
        </w:r>
        <w:r w:rsidRPr="004A7A9A">
          <w:rPr>
            <w:b/>
            <w:bCs/>
            <w:noProof/>
            <w:color w:val="2F5496" w:themeColor="accent1" w:themeShade="BF"/>
            <w:sz w:val="22"/>
          </w:rPr>
          <w:fldChar w:fldCharType="end"/>
        </w:r>
      </w:p>
    </w:sdtContent>
  </w:sdt>
  <w:p w14:paraId="29E8F552" w14:textId="4225AA0B" w:rsidR="00E2040D" w:rsidRDefault="00E2040D" w:rsidP="004561C9">
    <w:pPr>
      <w:ind w:left="0"/>
    </w:pPr>
    <w:r>
      <w:t xml:space="preserve">Document ID: </w:t>
    </w:r>
    <w:r>
      <w:rPr>
        <w:b/>
        <w:bCs/>
      </w:rPr>
      <w:t>T</w:t>
    </w:r>
    <w:r w:rsidRPr="003124B0">
      <w:rPr>
        <w:b/>
        <w:bCs/>
      </w:rPr>
      <w:t>N-07-0</w:t>
    </w:r>
    <w:r w:rsidR="00A8798A">
      <w:rPr>
        <w:b/>
        <w:bCs/>
      </w:rPr>
      <w:t>40</w:t>
    </w:r>
    <w:r>
      <w:t xml:space="preserve"> </w:t>
    </w:r>
    <w:r>
      <w:tab/>
    </w:r>
    <w:r>
      <w:tab/>
    </w:r>
    <w:r>
      <w:rPr>
        <w:sz w:val="12"/>
        <w:szCs w:val="16"/>
      </w:rPr>
      <w:tab/>
    </w:r>
    <w:r>
      <w:rPr>
        <w:sz w:val="12"/>
        <w:szCs w:val="16"/>
      </w:rPr>
      <w:tab/>
    </w:r>
    <w:r>
      <w:rPr>
        <w:sz w:val="12"/>
        <w:szCs w:val="16"/>
      </w:rPr>
      <w:tab/>
    </w:r>
    <w:r>
      <w:rPr>
        <w:sz w:val="12"/>
        <w:szCs w:val="16"/>
      </w:rPr>
      <w:tab/>
    </w:r>
    <w:r>
      <w:rPr>
        <w:sz w:val="12"/>
        <w:szCs w:val="16"/>
      </w:rPr>
      <w:tab/>
      <w:t xml:space="preserve">         </w:t>
    </w:r>
    <w:r w:rsidRPr="003124B0">
      <w:t xml:space="preserve"> </w:t>
    </w:r>
    <w:r>
      <w:tab/>
    </w:r>
    <w:r>
      <w:tab/>
      <w:t xml:space="preserve">rev </w:t>
    </w:r>
    <w:r w:rsidR="00A8798A">
      <w:rPr>
        <w:b/>
        <w:bCs/>
      </w:rPr>
      <w:t>A</w:t>
    </w:r>
  </w:p>
  <w:p w14:paraId="691824C7" w14:textId="77777777" w:rsidR="00E2040D" w:rsidRDefault="00E2040D" w:rsidP="00EF16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D19C5" w14:textId="77777777" w:rsidR="000F6CEB" w:rsidRDefault="000F6CEB" w:rsidP="007706C9">
      <w:pPr>
        <w:spacing w:before="0" w:after="0" w:line="240" w:lineRule="auto"/>
      </w:pPr>
      <w:r>
        <w:separator/>
      </w:r>
    </w:p>
    <w:p w14:paraId="02126B1E" w14:textId="77777777" w:rsidR="000F6CEB" w:rsidRDefault="000F6CEB"/>
    <w:p w14:paraId="17A41B7E" w14:textId="77777777" w:rsidR="000F6CEB" w:rsidRDefault="000F6CEB" w:rsidP="00EF162D"/>
    <w:p w14:paraId="0DBF7018" w14:textId="77777777" w:rsidR="000F6CEB" w:rsidRDefault="000F6CEB" w:rsidP="00EF162D"/>
    <w:p w14:paraId="043BFF7F" w14:textId="77777777" w:rsidR="000F6CEB" w:rsidRDefault="000F6CEB" w:rsidP="00EF162D"/>
    <w:p w14:paraId="0CC55626" w14:textId="77777777" w:rsidR="000F6CEB" w:rsidRDefault="000F6CEB" w:rsidP="00EF162D"/>
  </w:footnote>
  <w:footnote w:type="continuationSeparator" w:id="0">
    <w:p w14:paraId="0EB40180" w14:textId="77777777" w:rsidR="000F6CEB" w:rsidRDefault="000F6CEB" w:rsidP="007706C9">
      <w:pPr>
        <w:spacing w:before="0" w:after="0" w:line="240" w:lineRule="auto"/>
      </w:pPr>
      <w:r>
        <w:continuationSeparator/>
      </w:r>
    </w:p>
    <w:p w14:paraId="2AAA55C1" w14:textId="77777777" w:rsidR="000F6CEB" w:rsidRDefault="000F6CEB"/>
    <w:p w14:paraId="63A8A72D" w14:textId="77777777" w:rsidR="000F6CEB" w:rsidRDefault="000F6CEB" w:rsidP="00EF162D"/>
    <w:p w14:paraId="58224FEC" w14:textId="77777777" w:rsidR="000F6CEB" w:rsidRDefault="000F6CEB" w:rsidP="00EF162D"/>
    <w:p w14:paraId="37610420" w14:textId="77777777" w:rsidR="000F6CEB" w:rsidRDefault="000F6CEB" w:rsidP="00EF162D"/>
    <w:p w14:paraId="1FE80EFA" w14:textId="77777777" w:rsidR="000F6CEB" w:rsidRDefault="000F6CEB" w:rsidP="00EF16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0061" w14:textId="77777777" w:rsidR="00E2040D" w:rsidRDefault="00E2040D" w:rsidP="00F36988">
    <w:pPr>
      <w:ind w:left="0"/>
    </w:pPr>
    <w:r w:rsidRPr="00612A15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38F5B27" wp14:editId="2DA8ABE2">
          <wp:simplePos x="0" y="0"/>
          <wp:positionH relativeFrom="column">
            <wp:posOffset>-446046</wp:posOffset>
          </wp:positionH>
          <wp:positionV relativeFrom="paragraph">
            <wp:posOffset>-850321</wp:posOffset>
          </wp:positionV>
          <wp:extent cx="2162175" cy="1038225"/>
          <wp:effectExtent l="0" t="0" r="9525" b="9525"/>
          <wp:wrapTopAndBottom/>
          <wp:docPr id="84473" name="Picture 844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5E1"/>
    <w:multiLevelType w:val="hybridMultilevel"/>
    <w:tmpl w:val="57F83492"/>
    <w:lvl w:ilvl="0" w:tplc="6602DC84">
      <w:start w:val="1"/>
      <w:numFmt w:val="decimal"/>
      <w:lvlText w:val="%1."/>
      <w:lvlJc w:val="left"/>
      <w:pPr>
        <w:ind w:left="648" w:hanging="360"/>
      </w:pPr>
      <w:rPr>
        <w:rFonts w:hint="default"/>
        <w:spacing w:val="-1"/>
        <w:w w:val="100"/>
      </w:rPr>
    </w:lvl>
    <w:lvl w:ilvl="1" w:tplc="2FCACF38">
      <w:start w:val="1"/>
      <w:numFmt w:val="upperRoman"/>
      <w:pStyle w:val="Style6"/>
      <w:lvlText w:val="%2."/>
      <w:lvlJc w:val="left"/>
      <w:pPr>
        <w:ind w:left="1728" w:hanging="476"/>
      </w:pPr>
      <w:rPr>
        <w:rFonts w:ascii="Century Gothic" w:eastAsiaTheme="minorHAnsi" w:hAnsi="Century Gothic" w:cstheme="minorBidi"/>
        <w:spacing w:val="-10"/>
        <w:w w:val="100"/>
        <w:sz w:val="24"/>
        <w:szCs w:val="24"/>
      </w:rPr>
    </w:lvl>
    <w:lvl w:ilvl="2" w:tplc="74403156">
      <w:numFmt w:val="bullet"/>
      <w:lvlText w:val="•"/>
      <w:lvlJc w:val="left"/>
      <w:pPr>
        <w:ind w:left="2688" w:hanging="476"/>
      </w:pPr>
      <w:rPr>
        <w:rFonts w:hint="default"/>
      </w:rPr>
    </w:lvl>
    <w:lvl w:ilvl="3" w:tplc="370C1BD2">
      <w:numFmt w:val="bullet"/>
      <w:lvlText w:val="•"/>
      <w:lvlJc w:val="left"/>
      <w:pPr>
        <w:ind w:left="3649" w:hanging="476"/>
      </w:pPr>
      <w:rPr>
        <w:rFonts w:hint="default"/>
      </w:rPr>
    </w:lvl>
    <w:lvl w:ilvl="4" w:tplc="A588C16E">
      <w:numFmt w:val="bullet"/>
      <w:lvlText w:val="•"/>
      <w:lvlJc w:val="left"/>
      <w:pPr>
        <w:ind w:left="4610" w:hanging="476"/>
      </w:pPr>
      <w:rPr>
        <w:rFonts w:hint="default"/>
      </w:rPr>
    </w:lvl>
    <w:lvl w:ilvl="5" w:tplc="1F1CBB66">
      <w:numFmt w:val="bullet"/>
      <w:lvlText w:val="•"/>
      <w:lvlJc w:val="left"/>
      <w:pPr>
        <w:ind w:left="5570" w:hanging="476"/>
      </w:pPr>
      <w:rPr>
        <w:rFonts w:hint="default"/>
      </w:rPr>
    </w:lvl>
    <w:lvl w:ilvl="6" w:tplc="D3F4E9E6">
      <w:numFmt w:val="bullet"/>
      <w:lvlText w:val="•"/>
      <w:lvlJc w:val="left"/>
      <w:pPr>
        <w:ind w:left="6531" w:hanging="476"/>
      </w:pPr>
      <w:rPr>
        <w:rFonts w:hint="default"/>
      </w:rPr>
    </w:lvl>
    <w:lvl w:ilvl="7" w:tplc="C3E0EEE4">
      <w:numFmt w:val="bullet"/>
      <w:lvlText w:val="•"/>
      <w:lvlJc w:val="left"/>
      <w:pPr>
        <w:ind w:left="7492" w:hanging="476"/>
      </w:pPr>
      <w:rPr>
        <w:rFonts w:hint="default"/>
      </w:rPr>
    </w:lvl>
    <w:lvl w:ilvl="8" w:tplc="616CE1D2">
      <w:numFmt w:val="bullet"/>
      <w:lvlText w:val="•"/>
      <w:lvlJc w:val="left"/>
      <w:pPr>
        <w:ind w:left="8452" w:hanging="476"/>
      </w:pPr>
      <w:rPr>
        <w:rFonts w:hint="default"/>
      </w:rPr>
    </w:lvl>
  </w:abstractNum>
  <w:abstractNum w:abstractNumId="1" w15:restartNumberingAfterBreak="0">
    <w:nsid w:val="2B5D5CD8"/>
    <w:multiLevelType w:val="multilevel"/>
    <w:tmpl w:val="D26C1222"/>
    <w:lvl w:ilvl="0">
      <w:start w:val="1"/>
      <w:numFmt w:val="decimal"/>
      <w:pStyle w:val="Style4"/>
      <w:lvlText w:val="%1."/>
      <w:lvlJc w:val="left"/>
      <w:pPr>
        <w:ind w:left="1260" w:hanging="360"/>
      </w:pPr>
    </w:lvl>
    <w:lvl w:ilvl="1">
      <w:start w:val="1"/>
      <w:numFmt w:val="decimal"/>
      <w:pStyle w:val="Style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1C6234"/>
    <w:multiLevelType w:val="hybridMultilevel"/>
    <w:tmpl w:val="6EAC4146"/>
    <w:lvl w:ilvl="0" w:tplc="EBA01958">
      <w:start w:val="1"/>
      <w:numFmt w:val="decimal"/>
      <w:lvlText w:val="%1."/>
      <w:lvlJc w:val="righ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71E05BE"/>
    <w:multiLevelType w:val="hybridMultilevel"/>
    <w:tmpl w:val="464419C6"/>
    <w:lvl w:ilvl="0" w:tplc="1102C3FC">
      <w:start w:val="1"/>
      <w:numFmt w:val="bullet"/>
      <w:pStyle w:val="To"/>
      <w:lvlText w:val=""/>
      <w:lvlJc w:val="left"/>
      <w:pPr>
        <w:ind w:left="1080" w:hanging="360"/>
      </w:pPr>
      <w:rPr>
        <w:rFonts w:ascii="Wingdings 3" w:hAnsi="Wingdings 3" w:hint="default"/>
        <w:color w:val="00A79D"/>
        <w:sz w:val="20"/>
      </w:rPr>
    </w:lvl>
    <w:lvl w:ilvl="1" w:tplc="5CEC33AC">
      <w:start w:val="1"/>
      <w:numFmt w:val="decimal"/>
      <w:lvlText w:val="%2"/>
      <w:lvlJc w:val="left"/>
      <w:pPr>
        <w:tabs>
          <w:tab w:val="num" w:pos="1440"/>
        </w:tabs>
        <w:ind w:left="1440" w:right="1440" w:hanging="360"/>
      </w:pPr>
      <w:rPr>
        <w:rFonts w:ascii="Arial Black" w:hAnsi="Arial Black" w:hint="default"/>
        <w:color w:val="79A72F"/>
      </w:rPr>
    </w:lvl>
    <w:lvl w:ilvl="2" w:tplc="DD9891D0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6C72EE00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1C1469FC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435A1E14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32D0AA78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33989D50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AFFE29CA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48467795"/>
    <w:multiLevelType w:val="hybridMultilevel"/>
    <w:tmpl w:val="2E4213B8"/>
    <w:lvl w:ilvl="0" w:tplc="D5D62CA4">
      <w:start w:val="1"/>
      <w:numFmt w:val="bullet"/>
      <w:pStyle w:val="ckecklist"/>
      <w:lvlText w:val="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21AA4"/>
    <w:multiLevelType w:val="hybridMultilevel"/>
    <w:tmpl w:val="7AE081F0"/>
    <w:lvl w:ilvl="0" w:tplc="EBA01958">
      <w:start w:val="1"/>
      <w:numFmt w:val="decimal"/>
      <w:lvlText w:val="%1."/>
      <w:lvlJc w:val="righ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52B41610"/>
    <w:multiLevelType w:val="hybridMultilevel"/>
    <w:tmpl w:val="F432C996"/>
    <w:lvl w:ilvl="0" w:tplc="06509990">
      <w:start w:val="1"/>
      <w:numFmt w:val="decimal"/>
      <w:pStyle w:val="a"/>
      <w:lvlText w:val="%1"/>
      <w:lvlJc w:val="left"/>
      <w:pPr>
        <w:ind w:left="540" w:hanging="360"/>
      </w:pPr>
      <w:rPr>
        <w:rFonts w:ascii="Arial Black" w:hAnsi="Arial Black" w:cs="Arial Black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F5496" w:themeColor="accent1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standard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0C682B"/>
    <w:multiLevelType w:val="hybridMultilevel"/>
    <w:tmpl w:val="5B44A1EE"/>
    <w:lvl w:ilvl="0" w:tplc="C13CC9A6">
      <w:start w:val="1"/>
      <w:numFmt w:val="bullet"/>
      <w:pStyle w:val="Style5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13F45"/>
    <w:multiLevelType w:val="multilevel"/>
    <w:tmpl w:val="46E65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dd"/>
      <w:lvlText w:val="%1.%2."/>
      <w:lvlJc w:val="left"/>
      <w:pPr>
        <w:ind w:left="61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852541"/>
    <w:multiLevelType w:val="multilevel"/>
    <w:tmpl w:val="15B64FCA"/>
    <w:lvl w:ilvl="0">
      <w:start w:val="1"/>
      <w:numFmt w:val="decimal"/>
      <w:pStyle w:val="a0"/>
      <w:lvlText w:val="%1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1"/>
      <w:lvlText w:val="%1.%2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2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F897491"/>
    <w:multiLevelType w:val="multilevel"/>
    <w:tmpl w:val="2B326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1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tyle2"/>
      <w:lvlText w:val="%1.%2.%3."/>
      <w:lvlJc w:val="left"/>
      <w:pPr>
        <w:ind w:left="5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2B6"/>
    <w:rsid w:val="00000E20"/>
    <w:rsid w:val="000017FF"/>
    <w:rsid w:val="000041AA"/>
    <w:rsid w:val="0001510D"/>
    <w:rsid w:val="00020EF5"/>
    <w:rsid w:val="000308F6"/>
    <w:rsid w:val="00044D8C"/>
    <w:rsid w:val="00045941"/>
    <w:rsid w:val="00072AAF"/>
    <w:rsid w:val="000903B2"/>
    <w:rsid w:val="000A7F60"/>
    <w:rsid w:val="000D6549"/>
    <w:rsid w:val="000D7D8E"/>
    <w:rsid w:val="000E3CB3"/>
    <w:rsid w:val="000F6CEB"/>
    <w:rsid w:val="0010221B"/>
    <w:rsid w:val="0010483B"/>
    <w:rsid w:val="001204D9"/>
    <w:rsid w:val="001259A9"/>
    <w:rsid w:val="00134F53"/>
    <w:rsid w:val="001373D3"/>
    <w:rsid w:val="001723E2"/>
    <w:rsid w:val="001758A5"/>
    <w:rsid w:val="00192EC6"/>
    <w:rsid w:val="001949B2"/>
    <w:rsid w:val="001968D4"/>
    <w:rsid w:val="001B011A"/>
    <w:rsid w:val="001D5928"/>
    <w:rsid w:val="001F134D"/>
    <w:rsid w:val="001F38F3"/>
    <w:rsid w:val="001F3E18"/>
    <w:rsid w:val="002132DE"/>
    <w:rsid w:val="00241C8C"/>
    <w:rsid w:val="00255CE0"/>
    <w:rsid w:val="00266438"/>
    <w:rsid w:val="00274829"/>
    <w:rsid w:val="00291CCC"/>
    <w:rsid w:val="002A0B76"/>
    <w:rsid w:val="002A4C10"/>
    <w:rsid w:val="002B2C96"/>
    <w:rsid w:val="002B464B"/>
    <w:rsid w:val="002B7AD6"/>
    <w:rsid w:val="002E211B"/>
    <w:rsid w:val="002E2F4C"/>
    <w:rsid w:val="002E63FC"/>
    <w:rsid w:val="002F2A27"/>
    <w:rsid w:val="002F3498"/>
    <w:rsid w:val="002F6E60"/>
    <w:rsid w:val="003124B0"/>
    <w:rsid w:val="003242DD"/>
    <w:rsid w:val="003267FE"/>
    <w:rsid w:val="00326A5C"/>
    <w:rsid w:val="00332286"/>
    <w:rsid w:val="00333CB4"/>
    <w:rsid w:val="003559D7"/>
    <w:rsid w:val="003613D2"/>
    <w:rsid w:val="00370675"/>
    <w:rsid w:val="0037172F"/>
    <w:rsid w:val="00372875"/>
    <w:rsid w:val="0038563C"/>
    <w:rsid w:val="003869C8"/>
    <w:rsid w:val="00392FCF"/>
    <w:rsid w:val="00395E26"/>
    <w:rsid w:val="003A3B2A"/>
    <w:rsid w:val="003B58B2"/>
    <w:rsid w:val="003D4D37"/>
    <w:rsid w:val="003E170A"/>
    <w:rsid w:val="0041068B"/>
    <w:rsid w:val="00412852"/>
    <w:rsid w:val="00416E00"/>
    <w:rsid w:val="004222A9"/>
    <w:rsid w:val="00433B22"/>
    <w:rsid w:val="004343B2"/>
    <w:rsid w:val="00441C67"/>
    <w:rsid w:val="004561C9"/>
    <w:rsid w:val="00466FBA"/>
    <w:rsid w:val="00473BBD"/>
    <w:rsid w:val="00480286"/>
    <w:rsid w:val="00496E46"/>
    <w:rsid w:val="004A7A9A"/>
    <w:rsid w:val="004B5E49"/>
    <w:rsid w:val="004D2C85"/>
    <w:rsid w:val="00512015"/>
    <w:rsid w:val="0051278B"/>
    <w:rsid w:val="005177E0"/>
    <w:rsid w:val="0054327C"/>
    <w:rsid w:val="00552080"/>
    <w:rsid w:val="0055642A"/>
    <w:rsid w:val="00585E77"/>
    <w:rsid w:val="00596303"/>
    <w:rsid w:val="00596C3F"/>
    <w:rsid w:val="005B720A"/>
    <w:rsid w:val="005D1F88"/>
    <w:rsid w:val="005D7A09"/>
    <w:rsid w:val="005E395D"/>
    <w:rsid w:val="006152B6"/>
    <w:rsid w:val="00616800"/>
    <w:rsid w:val="00625F70"/>
    <w:rsid w:val="00642FB4"/>
    <w:rsid w:val="00655A28"/>
    <w:rsid w:val="00674C7B"/>
    <w:rsid w:val="00694C79"/>
    <w:rsid w:val="006A7F9F"/>
    <w:rsid w:val="006C3458"/>
    <w:rsid w:val="006E361D"/>
    <w:rsid w:val="007042A0"/>
    <w:rsid w:val="0072191C"/>
    <w:rsid w:val="00722227"/>
    <w:rsid w:val="00732E87"/>
    <w:rsid w:val="007364A7"/>
    <w:rsid w:val="007706C9"/>
    <w:rsid w:val="007871D8"/>
    <w:rsid w:val="00791EC2"/>
    <w:rsid w:val="007C5274"/>
    <w:rsid w:val="007E1B36"/>
    <w:rsid w:val="007E39F2"/>
    <w:rsid w:val="008115E7"/>
    <w:rsid w:val="00824A86"/>
    <w:rsid w:val="00850F5A"/>
    <w:rsid w:val="00867DE7"/>
    <w:rsid w:val="0087503F"/>
    <w:rsid w:val="00880C08"/>
    <w:rsid w:val="00884CE7"/>
    <w:rsid w:val="00884DD3"/>
    <w:rsid w:val="00892CE0"/>
    <w:rsid w:val="00892E70"/>
    <w:rsid w:val="008940CE"/>
    <w:rsid w:val="00897C70"/>
    <w:rsid w:val="008A353A"/>
    <w:rsid w:val="008A6016"/>
    <w:rsid w:val="008B52FE"/>
    <w:rsid w:val="008F10F0"/>
    <w:rsid w:val="009046DF"/>
    <w:rsid w:val="00924DE6"/>
    <w:rsid w:val="00926877"/>
    <w:rsid w:val="00931301"/>
    <w:rsid w:val="0093180D"/>
    <w:rsid w:val="00942CD4"/>
    <w:rsid w:val="00943764"/>
    <w:rsid w:val="00946539"/>
    <w:rsid w:val="009661F0"/>
    <w:rsid w:val="00975284"/>
    <w:rsid w:val="00985485"/>
    <w:rsid w:val="00990900"/>
    <w:rsid w:val="00990A2A"/>
    <w:rsid w:val="009962A0"/>
    <w:rsid w:val="009978AD"/>
    <w:rsid w:val="009A2759"/>
    <w:rsid w:val="009B3273"/>
    <w:rsid w:val="009C5C76"/>
    <w:rsid w:val="009D5318"/>
    <w:rsid w:val="009E32F9"/>
    <w:rsid w:val="009F6DA6"/>
    <w:rsid w:val="00A13BB4"/>
    <w:rsid w:val="00A369BA"/>
    <w:rsid w:val="00A8798A"/>
    <w:rsid w:val="00A91B2C"/>
    <w:rsid w:val="00A94C98"/>
    <w:rsid w:val="00A975A9"/>
    <w:rsid w:val="00AA2B98"/>
    <w:rsid w:val="00AB08F9"/>
    <w:rsid w:val="00AC1CAB"/>
    <w:rsid w:val="00AC480F"/>
    <w:rsid w:val="00AE57B7"/>
    <w:rsid w:val="00AE749B"/>
    <w:rsid w:val="00AF0F91"/>
    <w:rsid w:val="00AF19D2"/>
    <w:rsid w:val="00AF2903"/>
    <w:rsid w:val="00B076A7"/>
    <w:rsid w:val="00B20882"/>
    <w:rsid w:val="00B2307C"/>
    <w:rsid w:val="00B2580C"/>
    <w:rsid w:val="00B37D03"/>
    <w:rsid w:val="00B4414D"/>
    <w:rsid w:val="00B64270"/>
    <w:rsid w:val="00B73B51"/>
    <w:rsid w:val="00B75F69"/>
    <w:rsid w:val="00B93DD9"/>
    <w:rsid w:val="00B9462D"/>
    <w:rsid w:val="00BA1C85"/>
    <w:rsid w:val="00BA281D"/>
    <w:rsid w:val="00BB1E67"/>
    <w:rsid w:val="00BD6D0B"/>
    <w:rsid w:val="00BF7FFE"/>
    <w:rsid w:val="00C07777"/>
    <w:rsid w:val="00C115AE"/>
    <w:rsid w:val="00C139C8"/>
    <w:rsid w:val="00C16B48"/>
    <w:rsid w:val="00C5470B"/>
    <w:rsid w:val="00C63D6D"/>
    <w:rsid w:val="00C8449B"/>
    <w:rsid w:val="00C977AD"/>
    <w:rsid w:val="00C97F73"/>
    <w:rsid w:val="00CB54A1"/>
    <w:rsid w:val="00CB6F58"/>
    <w:rsid w:val="00CE1DAE"/>
    <w:rsid w:val="00CE40BB"/>
    <w:rsid w:val="00CF47D2"/>
    <w:rsid w:val="00D11450"/>
    <w:rsid w:val="00D3115D"/>
    <w:rsid w:val="00D31B28"/>
    <w:rsid w:val="00D32700"/>
    <w:rsid w:val="00D344A2"/>
    <w:rsid w:val="00D40475"/>
    <w:rsid w:val="00D54501"/>
    <w:rsid w:val="00D74F49"/>
    <w:rsid w:val="00D7609D"/>
    <w:rsid w:val="00D8153F"/>
    <w:rsid w:val="00D978DB"/>
    <w:rsid w:val="00DA20D6"/>
    <w:rsid w:val="00DB31F8"/>
    <w:rsid w:val="00DD54B6"/>
    <w:rsid w:val="00DD7988"/>
    <w:rsid w:val="00DE230F"/>
    <w:rsid w:val="00E0030F"/>
    <w:rsid w:val="00E069E5"/>
    <w:rsid w:val="00E17083"/>
    <w:rsid w:val="00E2040D"/>
    <w:rsid w:val="00E30B8C"/>
    <w:rsid w:val="00E55566"/>
    <w:rsid w:val="00E6569C"/>
    <w:rsid w:val="00E7454D"/>
    <w:rsid w:val="00E804BC"/>
    <w:rsid w:val="00E90B70"/>
    <w:rsid w:val="00EA5D29"/>
    <w:rsid w:val="00EB41A1"/>
    <w:rsid w:val="00EC1035"/>
    <w:rsid w:val="00EC49C8"/>
    <w:rsid w:val="00ED1B5A"/>
    <w:rsid w:val="00ED4CA9"/>
    <w:rsid w:val="00EF162D"/>
    <w:rsid w:val="00F00313"/>
    <w:rsid w:val="00F02BDF"/>
    <w:rsid w:val="00F16B89"/>
    <w:rsid w:val="00F17890"/>
    <w:rsid w:val="00F359C0"/>
    <w:rsid w:val="00F36988"/>
    <w:rsid w:val="00F42893"/>
    <w:rsid w:val="00F460DD"/>
    <w:rsid w:val="00F54F03"/>
    <w:rsid w:val="00F75D4C"/>
    <w:rsid w:val="00FA1879"/>
    <w:rsid w:val="00FB2B2E"/>
    <w:rsid w:val="00FF0DE6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EDC0AB"/>
  <w15:chartTrackingRefBased/>
  <w15:docId w15:val="{C4018FE2-0A6E-438F-A8AC-ADFCAD4F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0F0"/>
    <w:pPr>
      <w:spacing w:before="120" w:after="120"/>
      <w:ind w:left="1440"/>
    </w:pPr>
    <w:rPr>
      <w:rFonts w:ascii="Century Gothic" w:hAnsi="Century Gothic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F4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041AA"/>
    <w:pPr>
      <w:keepNext/>
      <w:keepLines/>
      <w:numPr>
        <w:ilvl w:val="2"/>
        <w:numId w:val="3"/>
      </w:numPr>
      <w:spacing w:before="240" w:line="240" w:lineRule="auto"/>
      <w:ind w:left="1080" w:hanging="1080"/>
      <w:outlineLvl w:val="2"/>
    </w:pPr>
    <w:rPr>
      <w:rFonts w:eastAsia="Arial" w:cs="Times New Roman"/>
      <w:color w:val="89C3C3"/>
      <w:sz w:val="32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041AA"/>
    <w:rPr>
      <w:rFonts w:ascii="Century Gothic" w:eastAsia="Arial" w:hAnsi="Century Gothic" w:cs="Times New Roman"/>
      <w:color w:val="89C3C3"/>
      <w:sz w:val="32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7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6C9"/>
  </w:style>
  <w:style w:type="paragraph" w:styleId="Footer">
    <w:name w:val="footer"/>
    <w:basedOn w:val="Normal"/>
    <w:link w:val="FooterChar"/>
    <w:uiPriority w:val="99"/>
    <w:unhideWhenUsed/>
    <w:rsid w:val="0077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6C9"/>
  </w:style>
  <w:style w:type="paragraph" w:customStyle="1" w:styleId="Style1">
    <w:name w:val="Style1"/>
    <w:next w:val="Normal"/>
    <w:rsid w:val="007706C9"/>
    <w:pPr>
      <w:numPr>
        <w:ilvl w:val="1"/>
        <w:numId w:val="2"/>
      </w:numPr>
      <w:spacing w:before="240" w:after="240"/>
    </w:pPr>
    <w:rPr>
      <w:rFonts w:ascii="Century Gothic" w:eastAsia="Times New Roman" w:hAnsi="Century Gothic" w:cs="Times New Roman"/>
      <w:color w:val="2F5496" w:themeColor="accent1" w:themeShade="BF"/>
      <w:sz w:val="40"/>
      <w:szCs w:val="24"/>
      <w:lang w:bidi="ar-SA"/>
    </w:rPr>
  </w:style>
  <w:style w:type="paragraph" w:customStyle="1" w:styleId="Style2">
    <w:name w:val="Style2"/>
    <w:basedOn w:val="Normal"/>
    <w:next w:val="Normal"/>
    <w:link w:val="Style2Char"/>
    <w:qFormat/>
    <w:rsid w:val="003D4D37"/>
    <w:pPr>
      <w:numPr>
        <w:ilvl w:val="2"/>
        <w:numId w:val="2"/>
      </w:numPr>
      <w:spacing w:before="240" w:after="280"/>
      <w:ind w:left="1224"/>
    </w:pPr>
    <w:rPr>
      <w:rFonts w:eastAsia="Times New Roman" w:cs="Times New Roman"/>
      <w:color w:val="2F5496" w:themeColor="accent1" w:themeShade="BF"/>
      <w:sz w:val="28"/>
      <w:szCs w:val="24"/>
      <w:lang w:bidi="ar-SA"/>
    </w:rPr>
  </w:style>
  <w:style w:type="character" w:customStyle="1" w:styleId="Style2Char">
    <w:name w:val="Style2 Char"/>
    <w:basedOn w:val="DefaultParagraphFont"/>
    <w:link w:val="Style2"/>
    <w:rsid w:val="003D4D37"/>
    <w:rPr>
      <w:rFonts w:ascii="Century Gothic" w:eastAsia="Times New Roman" w:hAnsi="Century Gothic" w:cs="Times New Roman"/>
      <w:color w:val="2F5496" w:themeColor="accent1" w:themeShade="BF"/>
      <w:sz w:val="28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rsid w:val="00D3115D"/>
    <w:pPr>
      <w:keepNext/>
      <w:keepLines/>
      <w:tabs>
        <w:tab w:val="left" w:pos="0"/>
        <w:tab w:val="left" w:pos="1789"/>
        <w:tab w:val="right" w:leader="dot" w:pos="9000"/>
      </w:tabs>
      <w:spacing w:before="40" w:after="40" w:line="240" w:lineRule="auto"/>
      <w:ind w:hanging="720"/>
    </w:pPr>
    <w:rPr>
      <w:rFonts w:eastAsia="Times New Roman" w:cs="Times New Roman"/>
      <w:bCs/>
      <w:noProof/>
      <w:color w:val="121E32"/>
      <w:sz w:val="24"/>
      <w:szCs w:val="18"/>
      <w:lang w:bidi="ar-SA"/>
    </w:rPr>
  </w:style>
  <w:style w:type="character" w:styleId="Hyperlink">
    <w:name w:val="Hyperlink"/>
    <w:uiPriority w:val="99"/>
    <w:rsid w:val="007706C9"/>
    <w:rPr>
      <w:color w:val="0000FF"/>
      <w:u w:val="single"/>
    </w:rPr>
  </w:style>
  <w:style w:type="paragraph" w:customStyle="1" w:styleId="Heading2NoNumber">
    <w:name w:val="Heading 2 No Number"/>
    <w:basedOn w:val="Heading2"/>
    <w:qFormat/>
    <w:rsid w:val="007706C9"/>
    <w:pPr>
      <w:tabs>
        <w:tab w:val="left" w:pos="1080"/>
      </w:tabs>
      <w:spacing w:before="280" w:after="160" w:line="240" w:lineRule="auto"/>
    </w:pPr>
    <w:rPr>
      <w:rFonts w:ascii="Century Gothic" w:eastAsia="Times New Roman" w:hAnsi="Century Gothic" w:cs="Courier"/>
      <w:color w:val="000000" w:themeColor="text1"/>
      <w:sz w:val="40"/>
      <w:szCs w:val="34"/>
      <w:lang w:bidi="ar-SA"/>
    </w:rPr>
  </w:style>
  <w:style w:type="paragraph" w:customStyle="1" w:styleId="a3">
    <w:name w:val="טבלה בהתחלה"/>
    <w:next w:val="Normal"/>
    <w:link w:val="Char"/>
    <w:qFormat/>
    <w:rsid w:val="007706C9"/>
    <w:pPr>
      <w:framePr w:hSpace="180" w:wrap="around" w:vAnchor="page" w:hAnchor="margin" w:y="7351"/>
    </w:pPr>
    <w:rPr>
      <w:rFonts w:ascii="Century Gothic" w:eastAsia="Times New Roman" w:hAnsi="Century Gothic" w:cs="Arial"/>
      <w:snapToGrid w:val="0"/>
      <w:sz w:val="24"/>
    </w:rPr>
  </w:style>
  <w:style w:type="character" w:customStyle="1" w:styleId="Char">
    <w:name w:val="טבלה בהתחלה Char"/>
    <w:basedOn w:val="DefaultParagraphFont"/>
    <w:link w:val="a3"/>
    <w:rsid w:val="007706C9"/>
    <w:rPr>
      <w:rFonts w:ascii="Century Gothic" w:eastAsia="Times New Roman" w:hAnsi="Century Gothic" w:cs="Arial"/>
      <w:snapToGrid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1"/>
    <w:qFormat/>
    <w:rsid w:val="007706C9"/>
    <w:pPr>
      <w:ind w:left="720"/>
      <w:contextualSpacing/>
    </w:pPr>
  </w:style>
  <w:style w:type="paragraph" w:customStyle="1" w:styleId="fdd">
    <w:name w:val="fdd"/>
    <w:next w:val="Normal"/>
    <w:link w:val="fddChar"/>
    <w:rsid w:val="00D54501"/>
    <w:pPr>
      <w:framePr w:wrap="around" w:vAnchor="text" w:hAnchor="text" w:y="1"/>
      <w:numPr>
        <w:ilvl w:val="1"/>
        <w:numId w:val="3"/>
      </w:numPr>
      <w:spacing w:before="120" w:after="120"/>
      <w:ind w:left="432"/>
    </w:pPr>
    <w:rPr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54501"/>
    <w:pPr>
      <w:spacing w:after="1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706C9"/>
  </w:style>
  <w:style w:type="character" w:customStyle="1" w:styleId="fddChar">
    <w:name w:val="fdd Char"/>
    <w:basedOn w:val="ListParagraphChar"/>
    <w:link w:val="fdd"/>
    <w:rsid w:val="00D54501"/>
    <w:rPr>
      <w:color w:val="2F5496" w:themeColor="accent1" w:themeShade="BF"/>
      <w:sz w:val="32"/>
      <w:lang w:bidi="ar-SA"/>
    </w:rPr>
  </w:style>
  <w:style w:type="paragraph" w:customStyle="1" w:styleId="Style3">
    <w:name w:val="Style3"/>
    <w:basedOn w:val="Normal"/>
    <w:next w:val="Normal"/>
    <w:link w:val="Style3Char"/>
    <w:qFormat/>
    <w:rsid w:val="003D4D37"/>
    <w:pPr>
      <w:numPr>
        <w:ilvl w:val="1"/>
        <w:numId w:val="4"/>
      </w:numPr>
    </w:pPr>
    <w:rPr>
      <w:color w:val="2F5496" w:themeColor="accent1" w:themeShade="BF"/>
      <w:sz w:val="32"/>
      <w:lang w:val="en-GB"/>
    </w:rPr>
  </w:style>
  <w:style w:type="paragraph" w:customStyle="1" w:styleId="Style4">
    <w:name w:val="Style4"/>
    <w:basedOn w:val="Normal"/>
    <w:next w:val="Normal"/>
    <w:link w:val="Style4Char"/>
    <w:qFormat/>
    <w:rsid w:val="003D4D37"/>
    <w:pPr>
      <w:numPr>
        <w:numId w:val="4"/>
      </w:numPr>
      <w:ind w:left="1800"/>
    </w:pPr>
    <w:rPr>
      <w:color w:val="2F5496" w:themeColor="accent1" w:themeShade="BF"/>
      <w:sz w:val="32"/>
      <w:lang w:val="en-GB"/>
    </w:rPr>
  </w:style>
  <w:style w:type="character" w:customStyle="1" w:styleId="Style3Char">
    <w:name w:val="Style3 Char"/>
    <w:basedOn w:val="DefaultParagraphFont"/>
    <w:link w:val="Style3"/>
    <w:rsid w:val="003D4D37"/>
    <w:rPr>
      <w:rFonts w:ascii="Century Gothic" w:hAnsi="Century Gothic"/>
      <w:color w:val="2F5496" w:themeColor="accent1" w:themeShade="BF"/>
      <w:sz w:val="32"/>
      <w:lang w:val="en-GB"/>
    </w:rPr>
  </w:style>
  <w:style w:type="paragraph" w:customStyle="1" w:styleId="To">
    <w:name w:val="To"/>
    <w:basedOn w:val="Normal"/>
    <w:next w:val="Normal"/>
    <w:rsid w:val="008F10F0"/>
    <w:pPr>
      <w:keepNext/>
      <w:keepLines/>
      <w:numPr>
        <w:numId w:val="5"/>
      </w:numPr>
      <w:spacing w:before="160" w:line="240" w:lineRule="auto"/>
      <w:ind w:right="1080"/>
    </w:pPr>
    <w:rPr>
      <w:rFonts w:eastAsia="Times New Roman" w:cs="Times New Roman"/>
      <w:b/>
      <w:color w:val="121E32"/>
      <w:spacing w:val="5"/>
      <w:szCs w:val="18"/>
      <w:lang w:bidi="ar-SA"/>
    </w:rPr>
  </w:style>
  <w:style w:type="character" w:customStyle="1" w:styleId="Style4Char">
    <w:name w:val="Style4 Char"/>
    <w:basedOn w:val="ListParagraphChar"/>
    <w:link w:val="Style4"/>
    <w:rsid w:val="003D4D37"/>
    <w:rPr>
      <w:rFonts w:ascii="Century Gothic" w:hAnsi="Century Gothic"/>
      <w:color w:val="2F5496" w:themeColor="accent1" w:themeShade="BF"/>
      <w:sz w:val="32"/>
      <w:lang w:val="en-GB"/>
    </w:rPr>
  </w:style>
  <w:style w:type="paragraph" w:customStyle="1" w:styleId="NoteHead">
    <w:name w:val="NoteHead"/>
    <w:basedOn w:val="Normal"/>
    <w:rsid w:val="008F10F0"/>
    <w:pPr>
      <w:keepLines/>
      <w:spacing w:before="0" w:after="0" w:line="240" w:lineRule="auto"/>
      <w:ind w:left="0"/>
      <w:jc w:val="center"/>
    </w:pPr>
    <w:rPr>
      <w:rFonts w:eastAsia="Times New Roman" w:cs="Times New Roman"/>
      <w:b/>
      <w:color w:val="FFFFFF"/>
      <w:sz w:val="22"/>
      <w:lang w:bidi="ar-SA"/>
    </w:rPr>
  </w:style>
  <w:style w:type="paragraph" w:customStyle="1" w:styleId="Notetext">
    <w:name w:val="Notetext"/>
    <w:basedOn w:val="Normal"/>
    <w:autoRedefine/>
    <w:rsid w:val="008F10F0"/>
    <w:pPr>
      <w:keepNext/>
      <w:keepLines/>
      <w:spacing w:before="40" w:after="0" w:line="240" w:lineRule="auto"/>
      <w:ind w:left="0"/>
    </w:pPr>
    <w:rPr>
      <w:rFonts w:eastAsia="Batang" w:cs="Times New Roman"/>
      <w:bCs/>
      <w:color w:val="FFFFFF" w:themeColor="background1"/>
      <w:szCs w:val="20"/>
      <w:lang w:eastAsia="ko-KR" w:bidi="ar-SA"/>
    </w:rPr>
  </w:style>
  <w:style w:type="paragraph" w:customStyle="1" w:styleId="NumbersManual">
    <w:name w:val="Numbers Manual"/>
    <w:basedOn w:val="Normal"/>
    <w:rsid w:val="008F10F0"/>
    <w:pPr>
      <w:keepLines/>
      <w:spacing w:before="0" w:line="240" w:lineRule="auto"/>
      <w:ind w:hanging="360"/>
    </w:pPr>
    <w:rPr>
      <w:rFonts w:eastAsia="Times New Roman" w:cs="Times New Roman"/>
      <w:color w:val="121E32"/>
      <w:szCs w:val="18"/>
      <w:lang w:bidi="ar-SA"/>
    </w:rPr>
  </w:style>
  <w:style w:type="paragraph" w:customStyle="1" w:styleId="a0">
    <w:name w:val="ראשון"/>
    <w:basedOn w:val="Heading3"/>
    <w:next w:val="Normal"/>
    <w:link w:val="Char0"/>
    <w:qFormat/>
    <w:rsid w:val="00EF162D"/>
    <w:pPr>
      <w:numPr>
        <w:ilvl w:val="0"/>
        <w:numId w:val="1"/>
      </w:numPr>
      <w:spacing w:after="160"/>
    </w:pPr>
    <w:rPr>
      <w:color w:val="1F3864" w:themeColor="accent1" w:themeShade="80"/>
    </w:rPr>
  </w:style>
  <w:style w:type="paragraph" w:customStyle="1" w:styleId="a1">
    <w:name w:val="משנה"/>
    <w:basedOn w:val="Heading3"/>
    <w:next w:val="normal1"/>
    <w:link w:val="Char1"/>
    <w:qFormat/>
    <w:rsid w:val="00F16B89"/>
    <w:pPr>
      <w:numPr>
        <w:ilvl w:val="1"/>
        <w:numId w:val="1"/>
      </w:numPr>
      <w:spacing w:after="160"/>
      <w:ind w:left="288" w:hanging="576"/>
    </w:pPr>
    <w:rPr>
      <w:color w:val="2F5496" w:themeColor="accent1" w:themeShade="BF"/>
      <w:sz w:val="28"/>
      <w:szCs w:val="24"/>
    </w:rPr>
  </w:style>
  <w:style w:type="character" w:customStyle="1" w:styleId="Char0">
    <w:name w:val="ראשון Char"/>
    <w:basedOn w:val="Heading3Char"/>
    <w:link w:val="a0"/>
    <w:rsid w:val="00EF162D"/>
    <w:rPr>
      <w:rFonts w:ascii="Century Gothic" w:eastAsia="Arial" w:hAnsi="Century Gothic" w:cs="Times New Roman"/>
      <w:color w:val="1F3864" w:themeColor="accent1" w:themeShade="80"/>
      <w:sz w:val="32"/>
      <w:szCs w:val="28"/>
      <w:lang w:bidi="ar-SA"/>
    </w:rPr>
  </w:style>
  <w:style w:type="paragraph" w:customStyle="1" w:styleId="a2">
    <w:name w:val="שלישי"/>
    <w:basedOn w:val="Heading3"/>
    <w:next w:val="Normal"/>
    <w:link w:val="Char2"/>
    <w:qFormat/>
    <w:rsid w:val="004A7A9A"/>
    <w:pPr>
      <w:numPr>
        <w:numId w:val="1"/>
      </w:numPr>
      <w:spacing w:after="160"/>
    </w:pPr>
    <w:rPr>
      <w:color w:val="8EAADB" w:themeColor="accent1" w:themeTint="99"/>
    </w:rPr>
  </w:style>
  <w:style w:type="character" w:customStyle="1" w:styleId="Char1">
    <w:name w:val="משנה Char"/>
    <w:basedOn w:val="Heading3Char"/>
    <w:link w:val="a1"/>
    <w:rsid w:val="00F16B89"/>
    <w:rPr>
      <w:rFonts w:ascii="Century Gothic" w:eastAsia="Arial" w:hAnsi="Century Gothic" w:cs="Times New Roman"/>
      <w:color w:val="2F5496" w:themeColor="accent1" w:themeShade="BF"/>
      <w:sz w:val="28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A7A9A"/>
    <w:pPr>
      <w:spacing w:after="100"/>
      <w:ind w:left="360"/>
    </w:pPr>
  </w:style>
  <w:style w:type="character" w:customStyle="1" w:styleId="Char2">
    <w:name w:val="שלישי Char"/>
    <w:basedOn w:val="Heading3Char"/>
    <w:link w:val="a2"/>
    <w:rsid w:val="004A7A9A"/>
    <w:rPr>
      <w:rFonts w:ascii="Century Gothic" w:eastAsia="Arial" w:hAnsi="Century Gothic" w:cs="Times New Roman"/>
      <w:color w:val="8EAADB" w:themeColor="accent1" w:themeTint="99"/>
      <w:sz w:val="32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B76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customStyle="1" w:styleId="Callouts">
    <w:name w:val="Callouts"/>
    <w:basedOn w:val="Normal"/>
    <w:rsid w:val="002A0B76"/>
    <w:pPr>
      <w:keepLines/>
      <w:spacing w:before="0" w:after="0" w:line="240" w:lineRule="auto"/>
      <w:ind w:left="0"/>
    </w:pPr>
    <w:rPr>
      <w:rFonts w:eastAsia="Times New Roman" w:cs="Arial"/>
      <w:color w:val="121E32"/>
      <w:sz w:val="14"/>
      <w:szCs w:val="14"/>
      <w:lang w:bidi="ar-SA"/>
    </w:rPr>
  </w:style>
  <w:style w:type="paragraph" w:styleId="NoSpacing">
    <w:name w:val="No Spacing"/>
    <w:link w:val="NoSpacingChar"/>
    <w:uiPriority w:val="1"/>
    <w:qFormat/>
    <w:rsid w:val="002A0B76"/>
    <w:pPr>
      <w:spacing w:after="0" w:line="240" w:lineRule="auto"/>
      <w:ind w:left="1440"/>
    </w:pPr>
    <w:rPr>
      <w:rFonts w:ascii="Century Gothic" w:hAnsi="Century Gothic"/>
      <w:sz w:val="18"/>
    </w:rPr>
  </w:style>
  <w:style w:type="paragraph" w:customStyle="1" w:styleId="a">
    <w:name w:val="שלבים"/>
    <w:basedOn w:val="Normal"/>
    <w:next w:val="Normal"/>
    <w:link w:val="Char3"/>
    <w:qFormat/>
    <w:rsid w:val="00985485"/>
    <w:pPr>
      <w:numPr>
        <w:numId w:val="6"/>
      </w:numPr>
    </w:pPr>
    <w:rPr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162D"/>
    <w:pPr>
      <w:spacing w:before="0" w:after="200" w:line="240" w:lineRule="auto"/>
      <w:ind w:left="0"/>
    </w:pPr>
    <w:rPr>
      <w:b/>
      <w:iCs/>
      <w:color w:val="44546A" w:themeColor="text2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A0B76"/>
    <w:rPr>
      <w:rFonts w:ascii="Century Gothic" w:hAnsi="Century Gothic"/>
      <w:sz w:val="18"/>
    </w:rPr>
  </w:style>
  <w:style w:type="character" w:customStyle="1" w:styleId="Char3">
    <w:name w:val="שלבים Char"/>
    <w:basedOn w:val="NoSpacingChar"/>
    <w:link w:val="a"/>
    <w:rsid w:val="00985485"/>
    <w:rPr>
      <w:rFonts w:ascii="Century Gothic" w:hAnsi="Century Gothic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076A7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kecklist">
    <w:name w:val="ckecklist"/>
    <w:basedOn w:val="ListParagraph"/>
    <w:link w:val="ckecklistChar"/>
    <w:qFormat/>
    <w:rsid w:val="00CE1DAE"/>
    <w:pPr>
      <w:numPr>
        <w:numId w:val="7"/>
      </w:numPr>
      <w:spacing w:before="0" w:after="160"/>
    </w:pPr>
  </w:style>
  <w:style w:type="character" w:customStyle="1" w:styleId="ckecklistChar">
    <w:name w:val="ckecklist Char"/>
    <w:basedOn w:val="ListParagraphChar"/>
    <w:link w:val="ckecklist"/>
    <w:rsid w:val="00CE1DAE"/>
    <w:rPr>
      <w:rFonts w:ascii="Century Gothic" w:hAnsi="Century Gothic"/>
      <w:sz w:val="18"/>
    </w:rPr>
  </w:style>
  <w:style w:type="table" w:styleId="TableGrid">
    <w:name w:val="Table Grid"/>
    <w:basedOn w:val="TableNormal"/>
    <w:uiPriority w:val="39"/>
    <w:rsid w:val="009D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F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customStyle="1" w:styleId="normal1">
    <w:name w:val="normal 1"/>
    <w:basedOn w:val="Normal"/>
    <w:link w:val="normal1Char"/>
    <w:qFormat/>
    <w:rsid w:val="00EF162D"/>
    <w:pPr>
      <w:ind w:left="288"/>
    </w:pPr>
    <w:rPr>
      <w:sz w:val="20"/>
      <w:szCs w:val="20"/>
    </w:rPr>
  </w:style>
  <w:style w:type="paragraph" w:customStyle="1" w:styleId="Style5">
    <w:name w:val="Style5"/>
    <w:basedOn w:val="ckecklist"/>
    <w:link w:val="Style5Char"/>
    <w:qFormat/>
    <w:rsid w:val="00ED4CA9"/>
    <w:pPr>
      <w:numPr>
        <w:numId w:val="8"/>
      </w:numPr>
      <w:ind w:left="1080"/>
    </w:pPr>
    <w:rPr>
      <w:sz w:val="20"/>
      <w:szCs w:val="24"/>
    </w:rPr>
  </w:style>
  <w:style w:type="character" w:customStyle="1" w:styleId="normal1Char">
    <w:name w:val="normal 1 Char"/>
    <w:basedOn w:val="DefaultParagraphFont"/>
    <w:link w:val="normal1"/>
    <w:rsid w:val="00EF162D"/>
    <w:rPr>
      <w:rFonts w:ascii="Century Gothic" w:hAnsi="Century Gothic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25F70"/>
    <w:pPr>
      <w:widowControl w:val="0"/>
      <w:autoSpaceDE w:val="0"/>
      <w:autoSpaceDN w:val="0"/>
      <w:spacing w:before="0" w:after="0" w:line="240" w:lineRule="auto"/>
      <w:ind w:left="0"/>
    </w:pPr>
    <w:rPr>
      <w:rFonts w:ascii="Calibri" w:eastAsia="Calibri" w:hAnsi="Calibri" w:cs="Calibri"/>
      <w:sz w:val="28"/>
      <w:szCs w:val="28"/>
      <w:lang w:bidi="ar-SA"/>
    </w:rPr>
  </w:style>
  <w:style w:type="character" w:customStyle="1" w:styleId="Style5Char">
    <w:name w:val="Style5 Char"/>
    <w:basedOn w:val="ckecklistChar"/>
    <w:link w:val="Style5"/>
    <w:rsid w:val="00ED4CA9"/>
    <w:rPr>
      <w:rFonts w:ascii="Century Gothic" w:hAnsi="Century Gothic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5F70"/>
    <w:rPr>
      <w:rFonts w:ascii="Calibri" w:eastAsia="Calibri" w:hAnsi="Calibri" w:cs="Calibri"/>
      <w:sz w:val="28"/>
      <w:szCs w:val="28"/>
      <w:lang w:bidi="ar-SA"/>
    </w:rPr>
  </w:style>
  <w:style w:type="paragraph" w:customStyle="1" w:styleId="Style6">
    <w:name w:val="Style6"/>
    <w:basedOn w:val="ListParagraph"/>
    <w:link w:val="Style6Char"/>
    <w:qFormat/>
    <w:rsid w:val="00AA2B98"/>
    <w:pPr>
      <w:widowControl w:val="0"/>
      <w:numPr>
        <w:ilvl w:val="1"/>
        <w:numId w:val="9"/>
      </w:numPr>
      <w:tabs>
        <w:tab w:val="left" w:pos="1200"/>
        <w:tab w:val="left" w:pos="1201"/>
      </w:tabs>
      <w:autoSpaceDE w:val="0"/>
      <w:autoSpaceDN w:val="0"/>
      <w:spacing w:before="25" w:after="0"/>
      <w:ind w:left="1200" w:right="3903" w:hanging="475"/>
      <w:contextualSpacing w:val="0"/>
    </w:pPr>
    <w:rPr>
      <w:sz w:val="22"/>
      <w:szCs w:val="20"/>
    </w:rPr>
  </w:style>
  <w:style w:type="character" w:customStyle="1" w:styleId="Style6Char">
    <w:name w:val="Style6 Char"/>
    <w:basedOn w:val="ListParagraphChar"/>
    <w:link w:val="Style6"/>
    <w:rsid w:val="00AA2B98"/>
    <w:rPr>
      <w:rFonts w:ascii="Century Gothic" w:hAnsi="Century Gothic"/>
      <w:szCs w:val="20"/>
    </w:rPr>
  </w:style>
  <w:style w:type="paragraph" w:customStyle="1" w:styleId="Default">
    <w:name w:val="Default"/>
    <w:rsid w:val="009B327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286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E30B8C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2B2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C96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C96"/>
    <w:rPr>
      <w:rFonts w:ascii="Century Gothic" w:hAnsi="Century Gothic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B2C96"/>
    <w:pPr>
      <w:spacing w:after="0" w:line="240" w:lineRule="auto"/>
    </w:pPr>
    <w:rPr>
      <w:rFonts w:ascii="Century Gothic" w:hAnsi="Century Gothic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9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018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213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7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02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521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an\Documents\Custom%20Office%20Templates\Technical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8a6f067-0404-4c3a-b4e7-d7325a7eb09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927BA43540A4C90602B52B2C3D05E" ma:contentTypeVersion="8" ma:contentTypeDescription="Create a new document." ma:contentTypeScope="" ma:versionID="d6daa39d2baf1872fdfc408e4ce00fb9">
  <xsd:schema xmlns:xsd="http://www.w3.org/2001/XMLSchema" xmlns:xs="http://www.w3.org/2001/XMLSchema" xmlns:p="http://schemas.microsoft.com/office/2006/metadata/properties" xmlns:ns2="dbd84971-dca0-44b6-9190-07cd85b35b2b" xmlns:ns3="e8a6f067-0404-4c3a-b4e7-d7325a7eb099" targetNamespace="http://schemas.microsoft.com/office/2006/metadata/properties" ma:root="true" ma:fieldsID="691fc9b92ff9819123bd7b1ed66cec87" ns2:_="" ns3:_="">
    <xsd:import namespace="dbd84971-dca0-44b6-9190-07cd85b35b2b"/>
    <xsd:import namespace="e8a6f067-0404-4c3a-b4e7-d7325a7eb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84971-dca0-44b6-9190-07cd85b35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f067-0404-4c3a-b4e7-d7325a7eb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B72E7-895C-4A44-837D-3F656F5B2CFD}">
  <ds:schemaRefs>
    <ds:schemaRef ds:uri="http://purl.org/dc/terms/"/>
    <ds:schemaRef ds:uri="http://purl.org/dc/dcmitype/"/>
    <ds:schemaRef ds:uri="http://schemas.openxmlformats.org/package/2006/metadata/core-properties"/>
    <ds:schemaRef ds:uri="dbd84971-dca0-44b6-9190-07cd85b35b2b"/>
    <ds:schemaRef ds:uri="http://schemas.microsoft.com/office/2006/documentManagement/types"/>
    <ds:schemaRef ds:uri="e8a6f067-0404-4c3a-b4e7-d7325a7eb099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4429F-02B0-4BA5-8121-E3CF2BB14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84192-7AA5-4FBB-AABA-2D8A2328A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84971-dca0-44b6-9190-07cd85b35b2b"/>
    <ds:schemaRef ds:uri="e8a6f067-0404-4c3a-b4e7-d7325a7eb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831298-27F5-4B31-A724-30864519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Note</Template>
  <TotalTime>60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 Moyal</dc:creator>
  <cp:keywords>Technical Note</cp:keywords>
  <dc:description/>
  <cp:lastModifiedBy>Lidor Zaguri</cp:lastModifiedBy>
  <cp:revision>11</cp:revision>
  <cp:lastPrinted>2017-11-01T14:00:00Z</cp:lastPrinted>
  <dcterms:created xsi:type="dcterms:W3CDTF">2018-04-11T10:42:00Z</dcterms:created>
  <dcterms:modified xsi:type="dcterms:W3CDTF">2018-10-21T05:47:00Z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0x010100476927BA43540A4C90602B52B2C3D05E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